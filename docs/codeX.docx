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3BF" w:rsidRPr="0086678C" w:rsidRDefault="00786D0A" w:rsidP="007D5AC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-853440</wp:posOffset>
            </wp:positionV>
            <wp:extent cx="7759700" cy="10972800"/>
            <wp:effectExtent l="0" t="0" r="0" b="0"/>
            <wp:wrapNone/>
            <wp:docPr id="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70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3A5C53" w:rsidP="007D5AC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439" behindDoc="0" locked="0" layoutInCell="1" allowOverlap="1">
                <wp:simplePos x="0" y="0"/>
                <wp:positionH relativeFrom="column">
                  <wp:posOffset>1418053</wp:posOffset>
                </wp:positionH>
                <wp:positionV relativeFrom="paragraph">
                  <wp:posOffset>179168</wp:posOffset>
                </wp:positionV>
                <wp:extent cx="5040923" cy="2215662"/>
                <wp:effectExtent l="0" t="0" r="13970" b="6985"/>
                <wp:wrapNone/>
                <wp:docPr id="1602058706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23" cy="2215662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159046" id="Rounded Rectangle 8" o:spid="_x0000_s1026" style="position:absolute;margin-left:111.65pt;margin-top:14.1pt;width:396.9pt;height:174.45pt;z-index:2516454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" fillcolor="#9cc2e5 [1944]" strokecolor="#09101d [484]" strokeweight="1pt">
                <v:stroke joinstyle="miter"/>
              </v:roundrect>
            </w:pict>
          </mc:Fallback>
        </mc:AlternateContent>
      </w: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3A5C53" w:rsidP="007D5AC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1740633</wp:posOffset>
            </wp:positionH>
            <wp:positionV relativeFrom="paragraph">
              <wp:posOffset>86701</wp:posOffset>
            </wp:positionV>
            <wp:extent cx="4445000" cy="1524000"/>
            <wp:effectExtent l="0" t="0" r="0" b="0"/>
            <wp:wrapNone/>
            <wp:docPr id="15668412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41229" name="Picture 15668412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F0441F" w:rsidP="00F0441F">
      <w:pPr>
        <w:tabs>
          <w:tab w:val="left" w:pos="3153"/>
        </w:tabs>
        <w:rPr>
          <w:lang w:val="en-US"/>
        </w:rPr>
      </w:pPr>
      <w:r w:rsidRPr="0086678C">
        <w:rPr>
          <w:lang w:val="en-US"/>
        </w:rPr>
        <w:tab/>
      </w: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4A73BF">
      <w:pPr>
        <w:pStyle w:val="My"/>
        <w:jc w:val="right"/>
        <w:rPr>
          <w:rStyle w:val="sowc"/>
          <w:color w:val="333333"/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3A5C53" w:rsidP="007D5AC1">
      <w:pPr>
        <w:rPr>
          <w:lang w:val="en-US"/>
        </w:rPr>
      </w:pPr>
      <w:r w:rsidRPr="0086678C">
        <w:rPr>
          <w:noProof/>
          <w:lang w:val="en-US"/>
        </w:rPr>
        <mc:AlternateContent>
          <mc:Choice Requires="wps">
            <w:drawing>
              <wp:anchor distT="36576" distB="36576" distL="36576" distR="36576" simplePos="0" relativeHeight="251646464" behindDoc="0" locked="0" layoutInCell="1" allowOverlap="1">
                <wp:simplePos x="0" y="0"/>
                <wp:positionH relativeFrom="column">
                  <wp:posOffset>1253930</wp:posOffset>
                </wp:positionH>
                <wp:positionV relativeFrom="page">
                  <wp:posOffset>6564434</wp:posOffset>
                </wp:positionV>
                <wp:extent cx="5715000" cy="3657600"/>
                <wp:effectExtent l="0" t="0" r="0" b="0"/>
                <wp:wrapNone/>
                <wp:docPr id="67784038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150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F6FD5" w:rsidRPr="00F077DA" w:rsidRDefault="003A5C53" w:rsidP="003A5C53">
                            <w:pPr>
                              <w:pStyle w:val="MyHeadtitle"/>
                              <w:jc w:val="center"/>
                              <w:rPr>
                                <w:rStyle w:val="sowc"/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</w:pPr>
                            <w:bookmarkStart w:id="0" w:name="_Toc164720249"/>
                            <w:proofErr w:type="spellStart"/>
                            <w:r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>CodeX</w:t>
                            </w:r>
                            <w:proofErr w:type="spellEnd"/>
                            <w:r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 xml:space="preserve"> presents Brainstorm</w:t>
                            </w:r>
                            <w:bookmarkEnd w:id="0"/>
                            <w:r w:rsidR="00170756" w:rsidRPr="00F077DA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DE5A67" w:rsidRPr="007D465E" w:rsidRDefault="00DE5A67" w:rsidP="004400AA">
                            <w:pPr>
                              <w:pStyle w:val="Mysubhead"/>
                              <w:jc w:val="left"/>
                              <w:rPr>
                                <w:rStyle w:val="sowc"/>
                                <w:rFonts w:ascii="ChunkFive" w:hAnsi="ChunkFive"/>
                                <w:b w:val="0"/>
                                <w:color w:val="E10007"/>
                                <w:sz w:val="56"/>
                                <w:szCs w:val="56"/>
                              </w:rPr>
                            </w:pPr>
                          </w:p>
                          <w:p w:rsidR="004F6FD5" w:rsidRPr="00F077DA" w:rsidRDefault="004F6FD5" w:rsidP="004F6FD5">
                            <w:pPr>
                              <w:pStyle w:val="My"/>
                              <w:jc w:val="right"/>
                              <w:rPr>
                                <w:rStyle w:val="sowc"/>
                                <w:rFonts w:ascii="ChunkFive" w:hAnsi="ChunkFive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4F6FD5" w:rsidRPr="00F077DA" w:rsidRDefault="004F6FD5" w:rsidP="004F6FD5">
                            <w:pPr>
                              <w:pStyle w:val="My"/>
                              <w:jc w:val="right"/>
                              <w:rPr>
                                <w:rStyle w:val="sowc"/>
                                <w:rFonts w:ascii="ChunkFive" w:hAnsi="ChunkFive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4A73BF" w:rsidRPr="00F077DA" w:rsidRDefault="004A73BF" w:rsidP="004A73BF">
                            <w:pPr>
                              <w:pStyle w:val="My"/>
                              <w:jc w:val="right"/>
                              <w:rPr>
                                <w:rStyle w:val="sowc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7D5AC1" w:rsidRPr="00F077DA" w:rsidRDefault="007D5AC1" w:rsidP="004F6FD5">
                            <w:pPr>
                              <w:pStyle w:val="My"/>
                              <w:jc w:val="both"/>
                              <w:rPr>
                                <w:rStyle w:val="sowc"/>
                                <w:color w:val="00000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8.75pt;margin-top:516.9pt;width:450pt;height:4in;z-index:2516464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" filled="f" fillcolor="#fffffe" stroked="f" strokecolor="#212120" insetpen="t">
                <v:path arrowok="t"/>
                <v:textbox inset="2.88pt,2.88pt,2.88pt,2.88pt">
                  <w:txbxContent>
                    <w:p w:rsidR="004F6FD5" w:rsidRPr="00F077DA" w:rsidRDefault="003A5C53" w:rsidP="003A5C53">
                      <w:pPr>
                        <w:pStyle w:val="MyHeadtitle"/>
                        <w:jc w:val="center"/>
                        <w:rPr>
                          <w:rStyle w:val="sowc"/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</w:pPr>
                      <w:bookmarkStart w:id="1" w:name="_Toc164720249"/>
                      <w:proofErr w:type="spellStart"/>
                      <w:r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>CodeX</w:t>
                      </w:r>
                      <w:proofErr w:type="spellEnd"/>
                      <w:r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 xml:space="preserve"> presents Brainstorm</w:t>
                      </w:r>
                      <w:bookmarkEnd w:id="1"/>
                      <w:r w:rsidR="00170756" w:rsidRPr="00F077DA"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 xml:space="preserve"> </w:t>
                      </w:r>
                    </w:p>
                    <w:p w:rsidR="00DE5A67" w:rsidRPr="007D465E" w:rsidRDefault="00DE5A67" w:rsidP="004400AA">
                      <w:pPr>
                        <w:pStyle w:val="Mysubhead"/>
                        <w:jc w:val="left"/>
                        <w:rPr>
                          <w:rStyle w:val="sowc"/>
                          <w:rFonts w:ascii="ChunkFive" w:hAnsi="ChunkFive"/>
                          <w:b w:val="0"/>
                          <w:color w:val="E10007"/>
                          <w:sz w:val="56"/>
                          <w:szCs w:val="56"/>
                        </w:rPr>
                      </w:pPr>
                    </w:p>
                    <w:p w:rsidR="004F6FD5" w:rsidRPr="00F077DA" w:rsidRDefault="004F6FD5" w:rsidP="004F6FD5">
                      <w:pPr>
                        <w:pStyle w:val="My"/>
                        <w:jc w:val="right"/>
                        <w:rPr>
                          <w:rStyle w:val="sowc"/>
                          <w:rFonts w:ascii="ChunkFive" w:hAnsi="ChunkFive"/>
                          <w:color w:val="000000"/>
                          <w:sz w:val="26"/>
                          <w:szCs w:val="26"/>
                          <w:lang w:val="en-US"/>
                        </w:rPr>
                      </w:pPr>
                    </w:p>
                    <w:p w:rsidR="004F6FD5" w:rsidRPr="00F077DA" w:rsidRDefault="004F6FD5" w:rsidP="004F6FD5">
                      <w:pPr>
                        <w:pStyle w:val="My"/>
                        <w:jc w:val="right"/>
                        <w:rPr>
                          <w:rStyle w:val="sowc"/>
                          <w:rFonts w:ascii="ChunkFive" w:hAnsi="ChunkFive"/>
                          <w:color w:val="000000"/>
                          <w:sz w:val="26"/>
                          <w:szCs w:val="26"/>
                          <w:lang w:val="en-US"/>
                        </w:rPr>
                      </w:pPr>
                    </w:p>
                    <w:p w:rsidR="004A73BF" w:rsidRPr="00F077DA" w:rsidRDefault="004A73BF" w:rsidP="004A73BF">
                      <w:pPr>
                        <w:pStyle w:val="My"/>
                        <w:jc w:val="right"/>
                        <w:rPr>
                          <w:rStyle w:val="sowc"/>
                          <w:color w:val="000000"/>
                          <w:sz w:val="26"/>
                          <w:szCs w:val="26"/>
                          <w:lang w:val="en-US"/>
                        </w:rPr>
                      </w:pPr>
                    </w:p>
                    <w:p w:rsidR="007D5AC1" w:rsidRPr="00F077DA" w:rsidRDefault="007D5AC1" w:rsidP="004F6FD5">
                      <w:pPr>
                        <w:pStyle w:val="My"/>
                        <w:jc w:val="both"/>
                        <w:rPr>
                          <w:rStyle w:val="sowc"/>
                          <w:color w:val="000000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A73BF" w:rsidRPr="0086678C" w:rsidRDefault="003A5C53" w:rsidP="007D5AC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597290</wp:posOffset>
            </wp:positionH>
            <wp:positionV relativeFrom="paragraph">
              <wp:posOffset>41568</wp:posOffset>
            </wp:positionV>
            <wp:extent cx="1143000" cy="960755"/>
            <wp:effectExtent l="0" t="0" r="0" b="0"/>
            <wp:wrapNone/>
            <wp:docPr id="6528742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74227" name="Picture 6528742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3A5C53" w:rsidRDefault="003A5C53">
      <w:pPr>
        <w:pStyle w:val="TOCHeading"/>
      </w:pPr>
      <w:r>
        <w:rPr>
          <w:noProof/>
        </w:rPr>
        <w:lastRenderedPageBreak/>
        <w:drawing>
          <wp:anchor distT="0" distB="0" distL="114300" distR="114300" simplePos="0" relativeHeight="251650560" behindDoc="1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-626989</wp:posOffset>
            </wp:positionV>
            <wp:extent cx="7772400" cy="3886200"/>
            <wp:effectExtent l="0" t="0" r="0" b="0"/>
            <wp:wrapNone/>
            <wp:docPr id="7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C53" w:rsidRDefault="003A5C53">
      <w:pPr>
        <w:pStyle w:val="TOCHeading"/>
      </w:pPr>
    </w:p>
    <w:p w:rsidR="003A5C53" w:rsidRDefault="003A5C53">
      <w:pPr>
        <w:pStyle w:val="TOCHeading"/>
      </w:pPr>
    </w:p>
    <w:p w:rsidR="00786D0A" w:rsidRDefault="00786D0A">
      <w:pPr>
        <w:pStyle w:val="TOCHeading"/>
      </w:pPr>
      <w:r>
        <w:t>Table of Contents</w:t>
      </w:r>
    </w:p>
    <w:p w:rsidR="00AF7128" w:rsidRDefault="00786D0A">
      <w:pPr>
        <w:pStyle w:val="TOC1"/>
        <w:tabs>
          <w:tab w:val="right" w:leader="dot" w:pos="1187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lang w:val="en-BG" w:eastAsia="en-GB"/>
          <w14:ligatures w14:val="standardContextual"/>
        </w:rPr>
      </w:pPr>
      <w:r>
        <w:rPr>
          <w:b w:val="0"/>
          <w:bCs w:val="0"/>
        </w:rPr>
        <w:fldChar w:fldCharType="begin"/>
      </w:r>
      <w: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164720249" w:history="1">
        <w:r w:rsidR="00AF7128" w:rsidRPr="00070B57">
          <w:rPr>
            <w:rStyle w:val="Hyperlink"/>
            <w:rFonts w:ascii="Futura LT" w:hAnsi="Futura LT" w:cs="Times New Roman"/>
            <w:noProof/>
          </w:rPr>
          <w:t>CodeX presents B</w:t>
        </w:r>
        <w:r w:rsidR="00AF7128" w:rsidRPr="00070B57">
          <w:rPr>
            <w:rStyle w:val="Hyperlink"/>
            <w:rFonts w:ascii="Futura LT" w:hAnsi="Futura LT" w:cs="Times New Roman"/>
            <w:noProof/>
          </w:rPr>
          <w:t>r</w:t>
        </w:r>
        <w:r w:rsidR="00AF7128" w:rsidRPr="00070B57">
          <w:rPr>
            <w:rStyle w:val="Hyperlink"/>
            <w:rFonts w:ascii="Futura LT" w:hAnsi="Futura LT" w:cs="Times New Roman"/>
            <w:noProof/>
          </w:rPr>
          <w:t>ainstorm</w:t>
        </w:r>
        <w:r w:rsidR="00AF7128">
          <w:rPr>
            <w:noProof/>
            <w:webHidden/>
          </w:rPr>
          <w:tab/>
        </w:r>
        <w:r w:rsidR="00AF7128">
          <w:rPr>
            <w:noProof/>
            <w:webHidden/>
          </w:rPr>
          <w:fldChar w:fldCharType="begin"/>
        </w:r>
        <w:r w:rsidR="00AF7128">
          <w:rPr>
            <w:noProof/>
            <w:webHidden/>
          </w:rPr>
          <w:instrText xml:space="preserve"> PAGEREF _Toc164720249 \h </w:instrText>
        </w:r>
        <w:r w:rsidR="00AF7128">
          <w:rPr>
            <w:noProof/>
            <w:webHidden/>
          </w:rPr>
        </w:r>
        <w:r w:rsidR="00AF7128">
          <w:rPr>
            <w:noProof/>
            <w:webHidden/>
          </w:rPr>
          <w:fldChar w:fldCharType="separate"/>
        </w:r>
        <w:r w:rsidR="00AF7128">
          <w:rPr>
            <w:noProof/>
            <w:webHidden/>
          </w:rPr>
          <w:t>1</w:t>
        </w:r>
        <w:r w:rsidR="00AF7128">
          <w:rPr>
            <w:noProof/>
            <w:webHidden/>
          </w:rPr>
          <w:fldChar w:fldCharType="end"/>
        </w:r>
      </w:hyperlink>
    </w:p>
    <w:p w:rsidR="00AF7128" w:rsidRDefault="00AF7128">
      <w:pPr>
        <w:pStyle w:val="TOC1"/>
        <w:tabs>
          <w:tab w:val="right" w:leader="dot" w:pos="1187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lang w:val="en-BG" w:eastAsia="en-GB"/>
          <w14:ligatures w14:val="standardContextual"/>
        </w:rPr>
      </w:pPr>
      <w:hyperlink w:anchor="_Toc164720250" w:history="1">
        <w:r w:rsidRPr="00070B57">
          <w:rPr>
            <w:rStyle w:val="Hyperlink"/>
            <w:rFonts w:ascii="Futura LT" w:hAnsi="Futura LT" w:cs="Times New Roman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_Toc164720250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7128" w:rsidRDefault="00AF7128">
      <w:pPr>
        <w:pStyle w:val="TOC1"/>
        <w:tabs>
          <w:tab w:val="right" w:leader="dot" w:pos="1187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lang w:val="en-BG" w:eastAsia="en-GB"/>
          <w14:ligatures w14:val="standardContextual"/>
        </w:rPr>
      </w:pPr>
      <w:hyperlink w:anchor="_Toc164720251" w:history="1">
        <w:r w:rsidRPr="00070B57">
          <w:rPr>
            <w:rStyle w:val="Hyperlink"/>
            <w:rFonts w:ascii="Futura LT" w:hAnsi="Futura LT" w:cs="Times New Roman"/>
            <w:noProof/>
          </w:rPr>
          <w:t xml:space="preserve">About </w:t>
        </w:r>
        <w:r w:rsidRPr="00070B57">
          <w:rPr>
            <w:rStyle w:val="Hyperlink"/>
            <w:rFonts w:ascii="Futura LT" w:hAnsi="Futura LT" w:cs="Times New Roman"/>
            <w:noProof/>
          </w:rPr>
          <w:t>u</w:t>
        </w:r>
        <w:r w:rsidRPr="00070B57">
          <w:rPr>
            <w:rStyle w:val="Hyperlink"/>
            <w:rFonts w:ascii="Futura LT" w:hAnsi="Futura LT" w:cs="Times New Roman"/>
            <w:noProof/>
          </w:rPr>
          <w:t>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_Toc164720251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F7128" w:rsidRDefault="00AF7128">
      <w:pPr>
        <w:pStyle w:val="TOC1"/>
        <w:tabs>
          <w:tab w:val="right" w:leader="dot" w:pos="1187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lang w:val="en-BG" w:eastAsia="en-GB"/>
          <w14:ligatures w14:val="standardContextual"/>
        </w:rPr>
      </w:pPr>
      <w:hyperlink w:anchor="_Toc164720252" w:history="1">
        <w:r w:rsidRPr="00070B57">
          <w:rPr>
            <w:rStyle w:val="Hyperlink"/>
            <w:rFonts w:ascii="Futura LT" w:hAnsi="Futura LT" w:cs="Times New Roman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_Toc164720252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7128" w:rsidRDefault="00AF7128">
      <w:pPr>
        <w:pStyle w:val="TOC1"/>
        <w:tabs>
          <w:tab w:val="right" w:leader="dot" w:pos="1187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lang w:val="en-BG" w:eastAsia="en-GB"/>
          <w14:ligatures w14:val="standardContextual"/>
        </w:rPr>
      </w:pPr>
      <w:hyperlink w:anchor="_Toc164720253" w:history="1">
        <w:r w:rsidRPr="00070B57">
          <w:rPr>
            <w:rStyle w:val="Hyperlink"/>
            <w:rFonts w:ascii="Futura LT" w:hAnsi="Futura LT" w:cs="Times New Roman"/>
            <w:noProof/>
          </w:rPr>
          <w:t>Stages of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_Toc164720253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F7128" w:rsidRDefault="00AF7128">
      <w:pPr>
        <w:pStyle w:val="TOC1"/>
        <w:tabs>
          <w:tab w:val="right" w:leader="dot" w:pos="1187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lang w:val="en-BG" w:eastAsia="en-GB"/>
          <w14:ligatures w14:val="standardContextual"/>
        </w:rPr>
      </w:pPr>
      <w:hyperlink w:anchor="_Toc164720266" w:history="1">
        <w:r w:rsidRPr="00070B57">
          <w:rPr>
            <w:rStyle w:val="Hyperlink"/>
            <w:rFonts w:ascii="Futura LT" w:hAnsi="Futura LT" w:cs="Times New Roman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_Toc164720266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7128" w:rsidRDefault="00AF7128">
      <w:pPr>
        <w:pStyle w:val="TOC1"/>
        <w:tabs>
          <w:tab w:val="right" w:leader="dot" w:pos="1187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lang w:val="en-BG" w:eastAsia="en-GB"/>
          <w14:ligatures w14:val="standardContextual"/>
        </w:rPr>
      </w:pPr>
      <w:hyperlink w:anchor="_Toc164720267" w:history="1">
        <w:r w:rsidRPr="00070B57">
          <w:rPr>
            <w:rStyle w:val="Hyperlink"/>
            <w:rFonts w:ascii="Futura LT" w:hAnsi="Futura LT" w:cs="Times New Roman"/>
            <w:noProof/>
          </w:rPr>
          <w:t>Used 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_Toc164720267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F7128" w:rsidRDefault="00AF7128">
      <w:pPr>
        <w:pStyle w:val="TOC1"/>
        <w:tabs>
          <w:tab w:val="right" w:leader="dot" w:pos="1187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lang w:val="en-BG" w:eastAsia="en-GB"/>
          <w14:ligatures w14:val="standardContextual"/>
        </w:rPr>
      </w:pPr>
      <w:hyperlink w:anchor="_Toc164720268" w:history="1">
        <w:r w:rsidRPr="00070B57">
          <w:rPr>
            <w:rStyle w:val="Hyperlink"/>
            <w:rFonts w:ascii="Futura LT" w:hAnsi="Futura LT" w:cs="Times New Roman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_Toc164720268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F7128" w:rsidRDefault="00AF7128">
      <w:pPr>
        <w:pStyle w:val="TOC1"/>
        <w:tabs>
          <w:tab w:val="right" w:leader="dot" w:pos="1187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lang w:val="en-BG" w:eastAsia="en-GB"/>
          <w14:ligatures w14:val="standardContextual"/>
        </w:rPr>
      </w:pPr>
      <w:hyperlink w:anchor="_Toc164720269" w:history="1">
        <w:r w:rsidRPr="00070B57">
          <w:rPr>
            <w:rStyle w:val="Hyperlink"/>
            <w:rFonts w:ascii="Futura LT" w:hAnsi="Futura LT" w:cs="Times New Roman"/>
            <w:noProof/>
          </w:rPr>
          <w:t>Our idea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_Toc164720269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86D0A" w:rsidRDefault="00786D0A">
      <w:r>
        <w:rPr>
          <w:b/>
          <w:bCs/>
          <w:noProof/>
        </w:rPr>
        <w:fldChar w:fldCharType="end"/>
      </w: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4A73BF" w:rsidP="007D5AC1">
      <w:pPr>
        <w:rPr>
          <w:lang w:val="en-US"/>
        </w:rPr>
      </w:pPr>
    </w:p>
    <w:p w:rsidR="004A73BF" w:rsidRPr="0086678C" w:rsidRDefault="00AF7128" w:rsidP="007D5AC1">
      <w:pPr>
        <w:rPr>
          <w:lang w:val="en-US"/>
        </w:rPr>
      </w:pPr>
      <w:r>
        <w:rPr>
          <w:noProof/>
          <w:lang w:val="en-GB"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-102284</wp:posOffset>
            </wp:positionH>
            <wp:positionV relativeFrom="paragraph">
              <wp:posOffset>176872</wp:posOffset>
            </wp:positionV>
            <wp:extent cx="7772400" cy="38862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5D5995">
      <w:pPr>
        <w:jc w:val="center"/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AF7128" w:rsidP="007D5AC1">
      <w:pPr>
        <w:rPr>
          <w:lang w:val="en-US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81280" behindDoc="1" locked="0" layoutInCell="1" allowOverlap="1" wp14:anchorId="68C61F4B" wp14:editId="13AB5C30">
            <wp:simplePos x="0" y="0"/>
            <wp:positionH relativeFrom="column">
              <wp:posOffset>0</wp:posOffset>
            </wp:positionH>
            <wp:positionV relativeFrom="paragraph">
              <wp:posOffset>-633681</wp:posOffset>
            </wp:positionV>
            <wp:extent cx="7772400" cy="3886200"/>
            <wp:effectExtent l="0" t="0" r="0" b="0"/>
            <wp:wrapNone/>
            <wp:docPr id="11070809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BE34C5" w:rsidRPr="0086678C" w:rsidRDefault="00BE34C5" w:rsidP="007D5AC1">
      <w:pPr>
        <w:rPr>
          <w:lang w:val="en-US"/>
        </w:rPr>
      </w:pPr>
    </w:p>
    <w:p w:rsidR="00BE34C5" w:rsidRPr="0086678C" w:rsidRDefault="00BE34C5" w:rsidP="007D5AC1">
      <w:pPr>
        <w:rPr>
          <w:lang w:val="en-US"/>
        </w:rPr>
      </w:pPr>
    </w:p>
    <w:p w:rsidR="00BE34C5" w:rsidRPr="0086678C" w:rsidRDefault="00BE34C5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786D0A" w:rsidP="007D5AC1">
      <w:pPr>
        <w:rPr>
          <w:lang w:val="en-US"/>
        </w:rPr>
      </w:pPr>
      <w:r w:rsidRPr="0086678C">
        <w:rPr>
          <w:noProof/>
          <w:lang w:val="en-US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>
                <wp:simplePos x="0" y="0"/>
                <wp:positionH relativeFrom="column">
                  <wp:posOffset>118745</wp:posOffset>
                </wp:positionH>
                <wp:positionV relativeFrom="page">
                  <wp:posOffset>61595</wp:posOffset>
                </wp:positionV>
                <wp:extent cx="3657600" cy="4343400"/>
                <wp:effectExtent l="0" t="0" r="0" b="0"/>
                <wp:wrapNone/>
                <wp:docPr id="56674558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57600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320B" w:rsidRPr="00F077DA" w:rsidRDefault="003F320B" w:rsidP="00BE34C5">
                            <w:pPr>
                              <w:pStyle w:val="MyHeadtitle"/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192"/>
                                <w:szCs w:val="192"/>
                              </w:rPr>
                            </w:pPr>
                            <w:bookmarkStart w:id="2" w:name="_Toc164720250"/>
                            <w:r w:rsidRPr="00F077DA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192"/>
                                <w:szCs w:val="192"/>
                              </w:rPr>
                              <w:t>1</w:t>
                            </w:r>
                            <w:bookmarkEnd w:id="2"/>
                          </w:p>
                          <w:p w:rsidR="00BE34C5" w:rsidRPr="00F077DA" w:rsidRDefault="00D23199" w:rsidP="00BE34C5">
                            <w:pPr>
                              <w:pStyle w:val="MyHeadtitle"/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</w:pPr>
                            <w:bookmarkStart w:id="3" w:name="_Toc164720251"/>
                            <w:r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>About us</w:t>
                            </w:r>
                            <w:bookmarkEnd w:id="3"/>
                          </w:p>
                          <w:p w:rsidR="00B30918" w:rsidRPr="00F077DA" w:rsidRDefault="00B30918" w:rsidP="00B30918">
                            <w:pPr>
                              <w:pStyle w:val="My"/>
                              <w:jc w:val="both"/>
                              <w:rPr>
                                <w:rStyle w:val="sowc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:rsidR="00BE34C5" w:rsidRPr="00195032" w:rsidRDefault="00BE34C5" w:rsidP="00B30918">
                            <w:pPr>
                              <w:pStyle w:val="My"/>
                              <w:jc w:val="both"/>
                              <w:rPr>
                                <w:rStyle w:val="sowc"/>
                                <w:b/>
                                <w:color w:val="99336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9.35pt;margin-top:4.85pt;width:4in;height:342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" filled="f" fillcolor="#fffffe" stroked="f" strokecolor="#212120" insetpen="t">
                <v:path arrowok="t"/>
                <v:textbox inset="2.88pt,2.88pt,2.88pt,2.88pt">
                  <w:txbxContent>
                    <w:p w:rsidR="003F320B" w:rsidRPr="00F077DA" w:rsidRDefault="003F320B" w:rsidP="00BE34C5">
                      <w:pPr>
                        <w:pStyle w:val="MyHeadtitle"/>
                        <w:rPr>
                          <w:rFonts w:ascii="Futura LT" w:hAnsi="Futura LT" w:cs="Times New Roman"/>
                          <w:b w:val="0"/>
                          <w:color w:val="333333"/>
                          <w:sz w:val="192"/>
                          <w:szCs w:val="192"/>
                        </w:rPr>
                      </w:pPr>
                      <w:bookmarkStart w:id="4" w:name="_Toc164720250"/>
                      <w:r w:rsidRPr="00F077DA">
                        <w:rPr>
                          <w:rFonts w:ascii="Futura LT" w:hAnsi="Futura LT" w:cs="Times New Roman"/>
                          <w:b w:val="0"/>
                          <w:color w:val="333333"/>
                          <w:sz w:val="192"/>
                          <w:szCs w:val="192"/>
                        </w:rPr>
                        <w:t>1</w:t>
                      </w:r>
                      <w:bookmarkEnd w:id="4"/>
                    </w:p>
                    <w:p w:rsidR="00BE34C5" w:rsidRPr="00F077DA" w:rsidRDefault="00D23199" w:rsidP="00BE34C5">
                      <w:pPr>
                        <w:pStyle w:val="MyHeadtitle"/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</w:pPr>
                      <w:bookmarkStart w:id="5" w:name="_Toc164720251"/>
                      <w:r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>About us</w:t>
                      </w:r>
                      <w:bookmarkEnd w:id="5"/>
                    </w:p>
                    <w:p w:rsidR="00B30918" w:rsidRPr="00F077DA" w:rsidRDefault="00B30918" w:rsidP="00B30918">
                      <w:pPr>
                        <w:pStyle w:val="My"/>
                        <w:jc w:val="both"/>
                        <w:rPr>
                          <w:rStyle w:val="sowc"/>
                          <w:sz w:val="26"/>
                          <w:szCs w:val="26"/>
                          <w:lang w:val="en-US"/>
                        </w:rPr>
                      </w:pPr>
                    </w:p>
                    <w:p w:rsidR="00BE34C5" w:rsidRPr="00195032" w:rsidRDefault="00BE34C5" w:rsidP="00B30918">
                      <w:pPr>
                        <w:pStyle w:val="My"/>
                        <w:jc w:val="both"/>
                        <w:rPr>
                          <w:rStyle w:val="sowc"/>
                          <w:b/>
                          <w:color w:val="993366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tbl>
      <w:tblPr>
        <w:tblStyle w:val="GridTable5Dark"/>
        <w:tblpPr w:leftFromText="180" w:rightFromText="180" w:vertAnchor="text" w:horzAnchor="margin" w:tblpXSpec="center" w:tblpY="163"/>
        <w:tblW w:w="4542" w:type="pct"/>
        <w:tblLook w:val="04A0" w:firstRow="1" w:lastRow="0" w:firstColumn="1" w:lastColumn="0" w:noHBand="0" w:noVBand="1"/>
      </w:tblPr>
      <w:tblGrid>
        <w:gridCol w:w="3673"/>
        <w:gridCol w:w="5124"/>
        <w:gridCol w:w="1986"/>
      </w:tblGrid>
      <w:tr w:rsidR="003A5C53" w:rsidRPr="00586859" w:rsidTr="003A5C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pct"/>
          </w:tcPr>
          <w:p w:rsidR="003A5C53" w:rsidRPr="00586859" w:rsidRDefault="003A5C53" w:rsidP="003A5C53">
            <w:pPr>
              <w:rPr>
                <w:sz w:val="32"/>
                <w:szCs w:val="32"/>
                <w:lang w:val="en-US"/>
              </w:rPr>
            </w:pPr>
            <w:r w:rsidRPr="00586859">
              <w:rPr>
                <w:sz w:val="32"/>
                <w:szCs w:val="32"/>
                <w:lang w:val="en-US"/>
              </w:rPr>
              <w:t>Name</w:t>
            </w:r>
          </w:p>
        </w:tc>
        <w:tc>
          <w:tcPr>
            <w:tcW w:w="2376" w:type="pct"/>
          </w:tcPr>
          <w:p w:rsidR="003A5C53" w:rsidRPr="00586859" w:rsidRDefault="003A5C53" w:rsidP="003A5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586859">
              <w:rPr>
                <w:sz w:val="32"/>
                <w:szCs w:val="32"/>
                <w:lang w:val="en-US"/>
              </w:rPr>
              <w:t>Role</w:t>
            </w:r>
          </w:p>
        </w:tc>
        <w:tc>
          <w:tcPr>
            <w:tcW w:w="921" w:type="pct"/>
          </w:tcPr>
          <w:p w:rsidR="003A5C53" w:rsidRPr="00586859" w:rsidRDefault="003A5C53" w:rsidP="003A5C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586859">
              <w:rPr>
                <w:sz w:val="32"/>
                <w:szCs w:val="32"/>
                <w:lang w:val="en-US"/>
              </w:rPr>
              <w:t>Grade</w:t>
            </w:r>
          </w:p>
        </w:tc>
      </w:tr>
      <w:tr w:rsidR="003A5C53" w:rsidRPr="00586859" w:rsidTr="003A5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pct"/>
          </w:tcPr>
          <w:p w:rsidR="003A5C53" w:rsidRPr="00586859" w:rsidRDefault="003A5C53" w:rsidP="003A5C53">
            <w:pPr>
              <w:rPr>
                <w:sz w:val="32"/>
                <w:szCs w:val="32"/>
                <w:lang w:val="en-US"/>
              </w:rPr>
            </w:pPr>
            <w:r w:rsidRPr="00586859">
              <w:rPr>
                <w:sz w:val="32"/>
                <w:szCs w:val="32"/>
                <w:lang w:val="en-US"/>
              </w:rPr>
              <w:t xml:space="preserve">Daniela </w:t>
            </w:r>
            <w:proofErr w:type="spellStart"/>
            <w:r w:rsidRPr="00586859">
              <w:rPr>
                <w:sz w:val="32"/>
                <w:szCs w:val="32"/>
                <w:lang w:val="en-US"/>
              </w:rPr>
              <w:t>Stoilova</w:t>
            </w:r>
            <w:proofErr w:type="spellEnd"/>
          </w:p>
        </w:tc>
        <w:tc>
          <w:tcPr>
            <w:tcW w:w="2376" w:type="pct"/>
          </w:tcPr>
          <w:p w:rsidR="003A5C53" w:rsidRPr="00586859" w:rsidRDefault="003A5C53" w:rsidP="003A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586859">
              <w:rPr>
                <w:sz w:val="32"/>
                <w:szCs w:val="32"/>
                <w:lang w:val="en-US"/>
              </w:rPr>
              <w:t>Scrum Trainer</w:t>
            </w:r>
          </w:p>
        </w:tc>
        <w:tc>
          <w:tcPr>
            <w:tcW w:w="921" w:type="pct"/>
          </w:tcPr>
          <w:p w:rsidR="003A5C53" w:rsidRPr="00586859" w:rsidRDefault="003A5C53" w:rsidP="003A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586859">
              <w:rPr>
                <w:sz w:val="32"/>
                <w:szCs w:val="32"/>
                <w:lang w:val="en-US"/>
              </w:rPr>
              <w:t>9A</w:t>
            </w:r>
          </w:p>
        </w:tc>
      </w:tr>
      <w:tr w:rsidR="003A5C53" w:rsidRPr="00586859" w:rsidTr="003A5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pct"/>
          </w:tcPr>
          <w:p w:rsidR="003A5C53" w:rsidRPr="00586859" w:rsidRDefault="003A5C53" w:rsidP="003A5C53">
            <w:pPr>
              <w:rPr>
                <w:sz w:val="32"/>
                <w:szCs w:val="32"/>
                <w:lang w:val="en-US"/>
              </w:rPr>
            </w:pPr>
            <w:proofErr w:type="spellStart"/>
            <w:r w:rsidRPr="00586859">
              <w:rPr>
                <w:sz w:val="32"/>
                <w:szCs w:val="32"/>
                <w:lang w:val="en-US"/>
              </w:rPr>
              <w:t>Bozhidar</w:t>
            </w:r>
            <w:proofErr w:type="spellEnd"/>
            <w:r w:rsidRPr="0058685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586859">
              <w:rPr>
                <w:sz w:val="32"/>
                <w:szCs w:val="32"/>
                <w:lang w:val="en-US"/>
              </w:rPr>
              <w:t>Dimov</w:t>
            </w:r>
            <w:proofErr w:type="spellEnd"/>
          </w:p>
        </w:tc>
        <w:tc>
          <w:tcPr>
            <w:tcW w:w="2376" w:type="pct"/>
          </w:tcPr>
          <w:p w:rsidR="003A5C53" w:rsidRPr="00586859" w:rsidRDefault="003A5C53" w:rsidP="003A5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586859">
              <w:rPr>
                <w:sz w:val="32"/>
                <w:szCs w:val="32"/>
                <w:lang w:val="en-US"/>
              </w:rPr>
              <w:t>Back-End Developer</w:t>
            </w:r>
          </w:p>
        </w:tc>
        <w:tc>
          <w:tcPr>
            <w:tcW w:w="921" w:type="pct"/>
          </w:tcPr>
          <w:p w:rsidR="003A5C53" w:rsidRPr="00586859" w:rsidRDefault="003A5C53" w:rsidP="003A5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586859">
              <w:rPr>
                <w:sz w:val="32"/>
                <w:szCs w:val="32"/>
                <w:lang w:val="en-US"/>
              </w:rPr>
              <w:t>10V</w:t>
            </w:r>
          </w:p>
        </w:tc>
      </w:tr>
      <w:tr w:rsidR="003A5C53" w:rsidRPr="00586859" w:rsidTr="003A5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pct"/>
          </w:tcPr>
          <w:p w:rsidR="003A5C53" w:rsidRPr="00586859" w:rsidRDefault="003A5C53" w:rsidP="003A5C53">
            <w:pPr>
              <w:rPr>
                <w:sz w:val="32"/>
                <w:szCs w:val="32"/>
                <w:lang w:val="en-US"/>
              </w:rPr>
            </w:pPr>
            <w:r w:rsidRPr="00586859">
              <w:rPr>
                <w:sz w:val="32"/>
                <w:szCs w:val="32"/>
                <w:lang w:val="en-US"/>
              </w:rPr>
              <w:t xml:space="preserve">Boris </w:t>
            </w:r>
            <w:proofErr w:type="spellStart"/>
            <w:r w:rsidRPr="00586859">
              <w:rPr>
                <w:sz w:val="32"/>
                <w:szCs w:val="32"/>
                <w:lang w:val="en-US"/>
              </w:rPr>
              <w:t>Milev</w:t>
            </w:r>
            <w:proofErr w:type="spellEnd"/>
          </w:p>
        </w:tc>
        <w:tc>
          <w:tcPr>
            <w:tcW w:w="2376" w:type="pct"/>
          </w:tcPr>
          <w:p w:rsidR="003A5C53" w:rsidRPr="00586859" w:rsidRDefault="003A5C53" w:rsidP="003A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586859">
              <w:rPr>
                <w:sz w:val="32"/>
                <w:szCs w:val="32"/>
                <w:lang w:val="en-US"/>
              </w:rPr>
              <w:t>Back-End Developer</w:t>
            </w:r>
          </w:p>
        </w:tc>
        <w:tc>
          <w:tcPr>
            <w:tcW w:w="921" w:type="pct"/>
          </w:tcPr>
          <w:p w:rsidR="003A5C53" w:rsidRPr="00586859" w:rsidRDefault="003A5C53" w:rsidP="003A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586859">
              <w:rPr>
                <w:sz w:val="32"/>
                <w:szCs w:val="32"/>
                <w:lang w:val="en-US"/>
              </w:rPr>
              <w:t>9A</w:t>
            </w:r>
          </w:p>
        </w:tc>
      </w:tr>
      <w:tr w:rsidR="003A5C53" w:rsidRPr="00586859" w:rsidTr="003A5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pct"/>
          </w:tcPr>
          <w:p w:rsidR="003A5C53" w:rsidRPr="00586859" w:rsidRDefault="003A5C53" w:rsidP="003A5C53">
            <w:pPr>
              <w:rPr>
                <w:sz w:val="32"/>
                <w:szCs w:val="32"/>
                <w:lang w:val="en-US"/>
              </w:rPr>
            </w:pPr>
            <w:proofErr w:type="spellStart"/>
            <w:r w:rsidRPr="00586859">
              <w:rPr>
                <w:sz w:val="32"/>
                <w:szCs w:val="32"/>
                <w:lang w:val="en-US"/>
              </w:rPr>
              <w:t>Gospodin</w:t>
            </w:r>
            <w:proofErr w:type="spellEnd"/>
            <w:r w:rsidRPr="00586859"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586859">
              <w:rPr>
                <w:sz w:val="32"/>
                <w:szCs w:val="32"/>
                <w:lang w:val="en-US"/>
              </w:rPr>
              <w:t>Radev</w:t>
            </w:r>
            <w:proofErr w:type="spellEnd"/>
          </w:p>
        </w:tc>
        <w:tc>
          <w:tcPr>
            <w:tcW w:w="2376" w:type="pct"/>
          </w:tcPr>
          <w:p w:rsidR="003A5C53" w:rsidRPr="00586859" w:rsidRDefault="003A5C53" w:rsidP="003A5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586859">
              <w:rPr>
                <w:sz w:val="32"/>
                <w:szCs w:val="32"/>
                <w:lang w:val="en-US"/>
              </w:rPr>
              <w:t>Back-End Developer</w:t>
            </w:r>
          </w:p>
        </w:tc>
        <w:tc>
          <w:tcPr>
            <w:tcW w:w="921" w:type="pct"/>
          </w:tcPr>
          <w:p w:rsidR="003A5C53" w:rsidRPr="00586859" w:rsidRDefault="003A5C53" w:rsidP="003A5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586859">
              <w:rPr>
                <w:sz w:val="32"/>
                <w:szCs w:val="32"/>
                <w:lang w:val="en-US"/>
              </w:rPr>
              <w:t>10A</w:t>
            </w:r>
          </w:p>
        </w:tc>
      </w:tr>
      <w:tr w:rsidR="003A5C53" w:rsidRPr="00586859" w:rsidTr="003A5C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pct"/>
          </w:tcPr>
          <w:p w:rsidR="003A5C53" w:rsidRPr="00586859" w:rsidRDefault="003A5C53" w:rsidP="003A5C53">
            <w:pPr>
              <w:rPr>
                <w:sz w:val="32"/>
                <w:szCs w:val="32"/>
                <w:lang w:val="en-US"/>
              </w:rPr>
            </w:pPr>
            <w:r w:rsidRPr="00586859">
              <w:rPr>
                <w:sz w:val="32"/>
                <w:szCs w:val="32"/>
                <w:lang w:val="en-US"/>
              </w:rPr>
              <w:t xml:space="preserve">Nikolai </w:t>
            </w:r>
            <w:proofErr w:type="spellStart"/>
            <w:r w:rsidRPr="00586859">
              <w:rPr>
                <w:sz w:val="32"/>
                <w:szCs w:val="32"/>
                <w:lang w:val="en-US"/>
              </w:rPr>
              <w:t>Kalashnik</w:t>
            </w:r>
            <w:proofErr w:type="spellEnd"/>
          </w:p>
        </w:tc>
        <w:tc>
          <w:tcPr>
            <w:tcW w:w="2376" w:type="pct"/>
          </w:tcPr>
          <w:p w:rsidR="003A5C53" w:rsidRPr="00586859" w:rsidRDefault="003A5C53" w:rsidP="003A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586859">
              <w:rPr>
                <w:sz w:val="32"/>
                <w:szCs w:val="32"/>
                <w:lang w:val="en-US"/>
              </w:rPr>
              <w:t>Back-End Developer</w:t>
            </w:r>
          </w:p>
        </w:tc>
        <w:tc>
          <w:tcPr>
            <w:tcW w:w="921" w:type="pct"/>
          </w:tcPr>
          <w:p w:rsidR="003A5C53" w:rsidRPr="00586859" w:rsidRDefault="003A5C53" w:rsidP="003A5C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586859">
              <w:rPr>
                <w:sz w:val="32"/>
                <w:szCs w:val="32"/>
                <w:lang w:val="en-US"/>
              </w:rPr>
              <w:t>9A</w:t>
            </w:r>
          </w:p>
        </w:tc>
      </w:tr>
      <w:tr w:rsidR="003A5C53" w:rsidRPr="00586859" w:rsidTr="003A5C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pct"/>
          </w:tcPr>
          <w:p w:rsidR="003A5C53" w:rsidRPr="00586859" w:rsidRDefault="003A5C53" w:rsidP="003A5C53">
            <w:pPr>
              <w:rPr>
                <w:sz w:val="32"/>
                <w:szCs w:val="32"/>
                <w:lang w:val="en-US"/>
              </w:rPr>
            </w:pPr>
            <w:r w:rsidRPr="00586859">
              <w:rPr>
                <w:sz w:val="32"/>
                <w:szCs w:val="32"/>
                <w:lang w:val="en-US"/>
              </w:rPr>
              <w:t xml:space="preserve">Kristian </w:t>
            </w:r>
            <w:proofErr w:type="spellStart"/>
            <w:r w:rsidRPr="00586859">
              <w:rPr>
                <w:sz w:val="32"/>
                <w:szCs w:val="32"/>
                <w:lang w:val="en-US"/>
              </w:rPr>
              <w:t>Gaydov</w:t>
            </w:r>
            <w:proofErr w:type="spellEnd"/>
          </w:p>
        </w:tc>
        <w:tc>
          <w:tcPr>
            <w:tcW w:w="2376" w:type="pct"/>
          </w:tcPr>
          <w:p w:rsidR="003A5C53" w:rsidRPr="00586859" w:rsidRDefault="003A5C53" w:rsidP="003A5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586859">
              <w:rPr>
                <w:sz w:val="32"/>
                <w:szCs w:val="32"/>
                <w:lang w:val="en-US"/>
              </w:rPr>
              <w:t>QA Engineer</w:t>
            </w:r>
          </w:p>
        </w:tc>
        <w:tc>
          <w:tcPr>
            <w:tcW w:w="921" w:type="pct"/>
          </w:tcPr>
          <w:p w:rsidR="003A5C53" w:rsidRPr="00586859" w:rsidRDefault="003A5C53" w:rsidP="003A5C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586859">
              <w:rPr>
                <w:sz w:val="32"/>
                <w:szCs w:val="32"/>
                <w:lang w:val="en-US"/>
              </w:rPr>
              <w:t>10B</w:t>
            </w:r>
          </w:p>
        </w:tc>
      </w:tr>
    </w:tbl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2D2E2F" w:rsidP="002D2E2F">
      <w:pPr>
        <w:tabs>
          <w:tab w:val="left" w:pos="9012"/>
        </w:tabs>
        <w:rPr>
          <w:lang w:val="en-US"/>
        </w:rPr>
      </w:pPr>
      <w:r w:rsidRPr="0086678C">
        <w:rPr>
          <w:lang w:val="en-US"/>
        </w:rPr>
        <w:tab/>
      </w: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195032" w:rsidRDefault="00664743" w:rsidP="007D5AC1">
      <w:pPr>
        <w:rPr>
          <w:color w:val="FFFFFF"/>
          <w:lang w:val="en-US"/>
        </w:rPr>
      </w:pPr>
    </w:p>
    <w:p w:rsidR="00664743" w:rsidRPr="00195032" w:rsidRDefault="00664743" w:rsidP="007D5AC1">
      <w:pPr>
        <w:rPr>
          <w:color w:val="FFFFFF"/>
          <w:lang w:val="en-US"/>
        </w:rPr>
      </w:pPr>
    </w:p>
    <w:p w:rsidR="00664743" w:rsidRPr="00195032" w:rsidRDefault="00664743" w:rsidP="007D5AC1">
      <w:pPr>
        <w:rPr>
          <w:color w:val="FFFFFF"/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F0441F" w:rsidRPr="0086678C" w:rsidRDefault="00F0441F" w:rsidP="007D5AC1">
      <w:pPr>
        <w:rPr>
          <w:lang w:val="en-US"/>
        </w:rPr>
      </w:pPr>
    </w:p>
    <w:p w:rsidR="00664743" w:rsidRPr="00586859" w:rsidRDefault="00664743" w:rsidP="007D5AC1">
      <w:pPr>
        <w:rPr>
          <w:sz w:val="32"/>
          <w:szCs w:val="32"/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664743" w:rsidRPr="0086678C" w:rsidRDefault="00664743" w:rsidP="007D5AC1">
      <w:pPr>
        <w:rPr>
          <w:lang w:val="en-US"/>
        </w:rPr>
      </w:pPr>
    </w:p>
    <w:p w:rsidR="00786D0A" w:rsidRDefault="00786D0A" w:rsidP="0065314E">
      <w:pPr>
        <w:tabs>
          <w:tab w:val="left" w:pos="3300"/>
        </w:tabs>
        <w:rPr>
          <w:lang w:val="en-US"/>
        </w:rPr>
      </w:pPr>
    </w:p>
    <w:p w:rsidR="00D23199" w:rsidRDefault="00786D0A" w:rsidP="0065314E">
      <w:pPr>
        <w:tabs>
          <w:tab w:val="left" w:pos="3300"/>
        </w:tabs>
        <w:rPr>
          <w:lang w:val="en-US"/>
        </w:rPr>
      </w:pPr>
      <w:r>
        <w:rPr>
          <w:lang w:val="en-US"/>
        </w:rPr>
        <w:br w:type="page"/>
      </w:r>
      <w:r w:rsidRPr="0086678C">
        <w:rPr>
          <w:noProof/>
          <w:lang w:val="en-US"/>
        </w:rPr>
        <w:lastRenderedPageBreak/>
        <mc:AlternateContent>
          <mc:Choice Requires="wps">
            <w:drawing>
              <wp:anchor distT="36576" distB="36576" distL="36576" distR="36576" simplePos="0" relativeHeight="251653632" behindDoc="0" locked="0" layoutInCell="1" allowOverlap="1">
                <wp:simplePos x="0" y="0"/>
                <wp:positionH relativeFrom="column">
                  <wp:posOffset>232410</wp:posOffset>
                </wp:positionH>
                <wp:positionV relativeFrom="page">
                  <wp:posOffset>144780</wp:posOffset>
                </wp:positionV>
                <wp:extent cx="3657600" cy="4343400"/>
                <wp:effectExtent l="0" t="0" r="0" b="0"/>
                <wp:wrapNone/>
                <wp:docPr id="34487236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57600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86D0A" w:rsidRPr="00F077DA" w:rsidRDefault="00786D0A" w:rsidP="00786D0A">
                            <w:pPr>
                              <w:pStyle w:val="MyHeadtitle"/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192"/>
                                <w:szCs w:val="192"/>
                              </w:rPr>
                            </w:pPr>
                            <w:bookmarkStart w:id="6" w:name="_Toc164720252"/>
                            <w:r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192"/>
                                <w:szCs w:val="192"/>
                              </w:rPr>
                              <w:t>2</w:t>
                            </w:r>
                            <w:bookmarkEnd w:id="6"/>
                          </w:p>
                          <w:p w:rsidR="00786D0A" w:rsidRPr="00F077DA" w:rsidRDefault="00586859" w:rsidP="00786D0A">
                            <w:pPr>
                              <w:pStyle w:val="MyHeadtitle"/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</w:pPr>
                            <w:bookmarkStart w:id="7" w:name="_Toc164720253"/>
                            <w:r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>Stages of work</w:t>
                            </w:r>
                            <w:bookmarkEnd w:id="7"/>
                          </w:p>
                          <w:p w:rsidR="00786D0A" w:rsidRPr="00195032" w:rsidRDefault="00786D0A" w:rsidP="00786D0A">
                            <w:pPr>
                              <w:pStyle w:val="My"/>
                              <w:jc w:val="both"/>
                              <w:rPr>
                                <w:rStyle w:val="sowc"/>
                                <w:b/>
                                <w:color w:val="99336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8.3pt;margin-top:11.4pt;width:4in;height:342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" filled="f" fillcolor="#fffffe" stroked="f" strokecolor="#212120" insetpen="t">
                <v:path arrowok="t"/>
                <v:textbox inset="2.88pt,2.88pt,2.88pt,2.88pt">
                  <w:txbxContent>
                    <w:p w:rsidR="00786D0A" w:rsidRPr="00F077DA" w:rsidRDefault="00786D0A" w:rsidP="00786D0A">
                      <w:pPr>
                        <w:pStyle w:val="MyHeadtitle"/>
                        <w:rPr>
                          <w:rFonts w:ascii="Futura LT" w:hAnsi="Futura LT" w:cs="Times New Roman"/>
                          <w:b w:val="0"/>
                          <w:color w:val="333333"/>
                          <w:sz w:val="192"/>
                          <w:szCs w:val="192"/>
                        </w:rPr>
                      </w:pPr>
                      <w:bookmarkStart w:id="8" w:name="_Toc164720252"/>
                      <w:r>
                        <w:rPr>
                          <w:rFonts w:ascii="Futura LT" w:hAnsi="Futura LT" w:cs="Times New Roman"/>
                          <w:b w:val="0"/>
                          <w:color w:val="333333"/>
                          <w:sz w:val="192"/>
                          <w:szCs w:val="192"/>
                        </w:rPr>
                        <w:t>2</w:t>
                      </w:r>
                      <w:bookmarkEnd w:id="8"/>
                    </w:p>
                    <w:p w:rsidR="00786D0A" w:rsidRPr="00F077DA" w:rsidRDefault="00586859" w:rsidP="00786D0A">
                      <w:pPr>
                        <w:pStyle w:val="MyHeadtitle"/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</w:pPr>
                      <w:bookmarkStart w:id="9" w:name="_Toc164720253"/>
                      <w:r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>Stages of work</w:t>
                      </w:r>
                      <w:bookmarkEnd w:id="9"/>
                    </w:p>
                    <w:p w:rsidR="00786D0A" w:rsidRPr="00195032" w:rsidRDefault="00786D0A" w:rsidP="00786D0A">
                      <w:pPr>
                        <w:pStyle w:val="My"/>
                        <w:jc w:val="both"/>
                        <w:rPr>
                          <w:rStyle w:val="sowc"/>
                          <w:b/>
                          <w:color w:val="993366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-621665</wp:posOffset>
            </wp:positionV>
            <wp:extent cx="7772400" cy="3886200"/>
            <wp:effectExtent l="0" t="0" r="0" b="0"/>
            <wp:wrapNone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14E" w:rsidRPr="0086678C">
        <w:rPr>
          <w:lang w:val="en-US"/>
        </w:rPr>
        <w:tab/>
      </w:r>
    </w:p>
    <w:tbl>
      <w:tblPr>
        <w:tblStyle w:val="TableProfessional"/>
        <w:tblpPr w:leftFromText="180" w:rightFromText="180" w:vertAnchor="text" w:horzAnchor="margin" w:tblpXSpec="center" w:tblpY="5610"/>
        <w:tblW w:w="0" w:type="auto"/>
        <w:tblLook w:val="04A0" w:firstRow="1" w:lastRow="0" w:firstColumn="1" w:lastColumn="0" w:noHBand="0" w:noVBand="1"/>
      </w:tblPr>
      <w:tblGrid>
        <w:gridCol w:w="4876"/>
        <w:gridCol w:w="6048"/>
      </w:tblGrid>
      <w:tr w:rsidR="00586859" w:rsidTr="00586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76" w:type="dxa"/>
          </w:tcPr>
          <w:p w:rsidR="00586859" w:rsidRDefault="00586859" w:rsidP="00586859">
            <w:pPr>
              <w:tabs>
                <w:tab w:val="left" w:pos="3300"/>
              </w:tabs>
              <w:rPr>
                <w:lang w:val="en-US"/>
              </w:rPr>
            </w:pPr>
            <w:r>
              <w:rPr>
                <w:lang w:val="en-US"/>
              </w:rPr>
              <w:t>Weeks</w:t>
            </w:r>
          </w:p>
        </w:tc>
        <w:tc>
          <w:tcPr>
            <w:tcW w:w="6048" w:type="dxa"/>
          </w:tcPr>
          <w:p w:rsidR="00586859" w:rsidRDefault="00586859" w:rsidP="00586859">
            <w:pPr>
              <w:tabs>
                <w:tab w:val="left" w:pos="3300"/>
              </w:tabs>
              <w:rPr>
                <w:lang w:val="en-US"/>
              </w:rPr>
            </w:pPr>
            <w:r>
              <w:rPr>
                <w:lang w:val="en-US"/>
              </w:rPr>
              <w:t>Stages</w:t>
            </w:r>
          </w:p>
        </w:tc>
      </w:tr>
      <w:tr w:rsidR="00586859" w:rsidTr="00586859">
        <w:tc>
          <w:tcPr>
            <w:tcW w:w="4876" w:type="dxa"/>
          </w:tcPr>
          <w:p w:rsidR="00586859" w:rsidRDefault="00586859" w:rsidP="00586859">
            <w:pPr>
              <w:tabs>
                <w:tab w:val="left" w:pos="3300"/>
              </w:tabs>
              <w:rPr>
                <w:lang w:val="en-US"/>
              </w:rPr>
            </w:pPr>
            <w:r w:rsidRPr="00586859">
              <w:rPr>
                <w:lang w:val="en-US"/>
              </w:rPr>
              <w:t>1st week</w:t>
            </w:r>
          </w:p>
        </w:tc>
        <w:tc>
          <w:tcPr>
            <w:tcW w:w="6048" w:type="dxa"/>
          </w:tcPr>
          <w:p w:rsidR="00586859" w:rsidRPr="00586859" w:rsidRDefault="00586859" w:rsidP="00586859">
            <w:pPr>
              <w:pStyle w:val="Heading3"/>
              <w:rPr>
                <w:color w:val="000000"/>
              </w:rPr>
            </w:pPr>
            <w:bookmarkStart w:id="10" w:name="_Toc156169549"/>
            <w:bookmarkStart w:id="11" w:name="_Toc164714398"/>
            <w:bookmarkStart w:id="12" w:name="_Toc164715234"/>
            <w:bookmarkStart w:id="13" w:name="_Toc164720254"/>
            <w:r w:rsidRPr="00586859">
              <w:rPr>
                <w:color w:val="000000"/>
              </w:rPr>
              <w:t>Assembling the team</w:t>
            </w:r>
            <w:bookmarkEnd w:id="10"/>
            <w:bookmarkEnd w:id="11"/>
            <w:bookmarkEnd w:id="12"/>
            <w:bookmarkEnd w:id="13"/>
          </w:p>
          <w:p w:rsidR="00586859" w:rsidRDefault="00586859" w:rsidP="00586859">
            <w:pPr>
              <w:tabs>
                <w:tab w:val="left" w:pos="3300"/>
              </w:tabs>
              <w:rPr>
                <w:lang w:val="en-US"/>
              </w:rPr>
            </w:pPr>
            <w:r w:rsidRPr="00586859">
              <w:rPr>
                <w:lang w:val="en-US"/>
              </w:rPr>
              <w:t>We gathered and distributed the roles, so each person can work on the field that is most competent with. We started thinking about an idea for the project.</w:t>
            </w:r>
          </w:p>
          <w:p w:rsidR="00586859" w:rsidRDefault="00586859" w:rsidP="00586859">
            <w:pPr>
              <w:tabs>
                <w:tab w:val="left" w:pos="3300"/>
              </w:tabs>
              <w:rPr>
                <w:lang w:val="en-US"/>
              </w:rPr>
            </w:pPr>
          </w:p>
        </w:tc>
      </w:tr>
      <w:tr w:rsidR="00586859" w:rsidTr="00586859">
        <w:tc>
          <w:tcPr>
            <w:tcW w:w="4876" w:type="dxa"/>
          </w:tcPr>
          <w:p w:rsidR="00586859" w:rsidRDefault="00586859" w:rsidP="00586859">
            <w:pPr>
              <w:tabs>
                <w:tab w:val="left" w:pos="3300"/>
              </w:tabs>
              <w:rPr>
                <w:lang w:val="en-US"/>
              </w:rPr>
            </w:pPr>
            <w:r w:rsidRPr="00586859">
              <w:rPr>
                <w:lang w:val="en-US"/>
              </w:rPr>
              <w:t>2nd week</w:t>
            </w:r>
          </w:p>
        </w:tc>
        <w:tc>
          <w:tcPr>
            <w:tcW w:w="6048" w:type="dxa"/>
          </w:tcPr>
          <w:p w:rsidR="00586859" w:rsidRPr="00586859" w:rsidRDefault="00586859" w:rsidP="00586859">
            <w:pPr>
              <w:pStyle w:val="Heading3"/>
              <w:rPr>
                <w:color w:val="000000"/>
              </w:rPr>
            </w:pPr>
            <w:bookmarkStart w:id="14" w:name="_Toc156169550"/>
            <w:bookmarkStart w:id="15" w:name="_Toc164714399"/>
            <w:bookmarkStart w:id="16" w:name="_Toc164715235"/>
            <w:bookmarkStart w:id="17" w:name="_Toc164720255"/>
            <w:r w:rsidRPr="00586859">
              <w:rPr>
                <w:color w:val="000000"/>
              </w:rPr>
              <w:t>The process of creating</w:t>
            </w:r>
            <w:bookmarkEnd w:id="14"/>
            <w:bookmarkEnd w:id="15"/>
            <w:bookmarkEnd w:id="16"/>
            <w:bookmarkEnd w:id="17"/>
          </w:p>
          <w:p w:rsidR="00586859" w:rsidRPr="00586859" w:rsidRDefault="00586859" w:rsidP="00586859">
            <w:pPr>
              <w:rPr>
                <w:lang w:val="en-GB" w:eastAsia="en-US"/>
              </w:rPr>
            </w:pPr>
            <w:r w:rsidRPr="00586859">
              <w:rPr>
                <w:lang w:val="en-GB" w:eastAsia="en-US"/>
              </w:rPr>
              <w:t xml:space="preserve">Every week we met and discussed how we were progressing with the project. Each member fulfilled their duties and if we fell behind with our </w:t>
            </w:r>
            <w:proofErr w:type="gramStart"/>
            <w:r w:rsidRPr="00586859">
              <w:rPr>
                <w:lang w:val="en-GB" w:eastAsia="en-US"/>
              </w:rPr>
              <w:t>project</w:t>
            </w:r>
            <w:proofErr w:type="gramEnd"/>
            <w:r w:rsidRPr="00586859">
              <w:rPr>
                <w:lang w:val="en-GB" w:eastAsia="en-US"/>
              </w:rPr>
              <w:t xml:space="preserve"> we helped each other.</w:t>
            </w:r>
          </w:p>
          <w:p w:rsidR="00586859" w:rsidRPr="00586859" w:rsidRDefault="00586859" w:rsidP="00586859">
            <w:pPr>
              <w:tabs>
                <w:tab w:val="left" w:pos="3300"/>
              </w:tabs>
              <w:rPr>
                <w:color w:val="000000"/>
                <w:lang w:val="en-US"/>
              </w:rPr>
            </w:pPr>
          </w:p>
        </w:tc>
      </w:tr>
      <w:tr w:rsidR="00586859" w:rsidTr="00586859">
        <w:tc>
          <w:tcPr>
            <w:tcW w:w="4876" w:type="dxa"/>
          </w:tcPr>
          <w:p w:rsidR="00586859" w:rsidRDefault="00586859" w:rsidP="00586859">
            <w:pPr>
              <w:tabs>
                <w:tab w:val="left" w:pos="3300"/>
              </w:tabs>
              <w:rPr>
                <w:lang w:val="en-US"/>
              </w:rPr>
            </w:pPr>
            <w:r w:rsidRPr="00586859">
              <w:rPr>
                <w:lang w:val="en-US"/>
              </w:rPr>
              <w:t>3rd week</w:t>
            </w:r>
          </w:p>
        </w:tc>
        <w:tc>
          <w:tcPr>
            <w:tcW w:w="6048" w:type="dxa"/>
          </w:tcPr>
          <w:p w:rsidR="00586859" w:rsidRPr="00586859" w:rsidRDefault="00586859" w:rsidP="00586859">
            <w:pPr>
              <w:pStyle w:val="Heading3"/>
              <w:rPr>
                <w:color w:val="000000"/>
              </w:rPr>
            </w:pPr>
            <w:bookmarkStart w:id="18" w:name="_Toc164714400"/>
            <w:bookmarkStart w:id="19" w:name="_Toc164715236"/>
            <w:bookmarkStart w:id="20" w:name="_Toc164720256"/>
            <w:r w:rsidRPr="00586859">
              <w:rPr>
                <w:color w:val="000000"/>
              </w:rPr>
              <w:t>Project in progress</w:t>
            </w:r>
            <w:bookmarkEnd w:id="18"/>
            <w:bookmarkEnd w:id="19"/>
            <w:bookmarkEnd w:id="20"/>
          </w:p>
          <w:p w:rsidR="00586859" w:rsidRDefault="00586859" w:rsidP="00586859">
            <w:pPr>
              <w:tabs>
                <w:tab w:val="left" w:pos="3300"/>
              </w:tabs>
              <w:rPr>
                <w:color w:val="000000"/>
                <w:lang w:val="en-US"/>
              </w:rPr>
            </w:pPr>
            <w:r w:rsidRPr="00586859">
              <w:rPr>
                <w:color w:val="000000"/>
                <w:lang w:val="en-US"/>
              </w:rPr>
              <w:t>The project is almost done, it needs finishing touches and also the documentation and presentation.</w:t>
            </w:r>
          </w:p>
          <w:p w:rsidR="00586859" w:rsidRPr="00586859" w:rsidRDefault="00586859" w:rsidP="00586859">
            <w:pPr>
              <w:tabs>
                <w:tab w:val="left" w:pos="3300"/>
              </w:tabs>
              <w:rPr>
                <w:color w:val="000000"/>
                <w:lang w:val="en-US"/>
              </w:rPr>
            </w:pPr>
          </w:p>
        </w:tc>
      </w:tr>
      <w:tr w:rsidR="00586859" w:rsidTr="00586859">
        <w:tc>
          <w:tcPr>
            <w:tcW w:w="4876" w:type="dxa"/>
          </w:tcPr>
          <w:p w:rsidR="00586859" w:rsidRDefault="00586859" w:rsidP="00586859">
            <w:pPr>
              <w:tabs>
                <w:tab w:val="left" w:pos="3300"/>
              </w:tabs>
              <w:rPr>
                <w:lang w:val="en-US"/>
              </w:rPr>
            </w:pPr>
            <w:r w:rsidRPr="00586859">
              <w:rPr>
                <w:lang w:val="en-US"/>
              </w:rPr>
              <w:t>4th week</w:t>
            </w:r>
          </w:p>
        </w:tc>
        <w:tc>
          <w:tcPr>
            <w:tcW w:w="6048" w:type="dxa"/>
          </w:tcPr>
          <w:p w:rsidR="00586859" w:rsidRPr="00586859" w:rsidRDefault="00586859" w:rsidP="00586859">
            <w:pPr>
              <w:pStyle w:val="Heading3"/>
              <w:rPr>
                <w:color w:val="000000"/>
              </w:rPr>
            </w:pPr>
            <w:bookmarkStart w:id="21" w:name="_Toc156169551"/>
            <w:bookmarkStart w:id="22" w:name="_Toc164714401"/>
            <w:bookmarkStart w:id="23" w:name="_Toc164715237"/>
            <w:bookmarkStart w:id="24" w:name="_Toc164720257"/>
            <w:r w:rsidRPr="00586859">
              <w:rPr>
                <w:color w:val="000000"/>
              </w:rPr>
              <w:t>Finishing the project</w:t>
            </w:r>
            <w:bookmarkEnd w:id="21"/>
            <w:bookmarkEnd w:id="22"/>
            <w:bookmarkEnd w:id="23"/>
            <w:bookmarkEnd w:id="24"/>
          </w:p>
          <w:p w:rsidR="00586859" w:rsidRDefault="00586859" w:rsidP="00586859">
            <w:pPr>
              <w:tabs>
                <w:tab w:val="left" w:pos="3300"/>
              </w:tabs>
              <w:rPr>
                <w:color w:val="000000"/>
                <w:lang w:val="en-US"/>
              </w:rPr>
            </w:pPr>
            <w:r w:rsidRPr="00586859">
              <w:rPr>
                <w:color w:val="000000"/>
                <w:lang w:val="en-US"/>
              </w:rPr>
              <w:t>After we finished with the project and the documentation, we fixed some bugs and made the overall user experience a bit more pleasant.</w:t>
            </w:r>
          </w:p>
          <w:p w:rsidR="00586859" w:rsidRPr="00586859" w:rsidRDefault="00586859" w:rsidP="00586859">
            <w:pPr>
              <w:tabs>
                <w:tab w:val="left" w:pos="3300"/>
              </w:tabs>
              <w:rPr>
                <w:color w:val="000000"/>
                <w:lang w:val="en-US"/>
              </w:rPr>
            </w:pPr>
          </w:p>
        </w:tc>
      </w:tr>
    </w:tbl>
    <w:p w:rsidR="00D23199" w:rsidRDefault="00586859" w:rsidP="0065314E">
      <w:pPr>
        <w:tabs>
          <w:tab w:val="left" w:pos="3300"/>
        </w:tabs>
        <w:rPr>
          <w:lang w:val="en-US"/>
        </w:rPr>
      </w:pPr>
      <w:r>
        <w:rPr>
          <w:lang w:val="en-US"/>
        </w:rPr>
        <w:t xml:space="preserve"> </w:t>
      </w:r>
      <w:r w:rsidR="00D23199">
        <w:rPr>
          <w:lang w:val="en-US"/>
        </w:rPr>
        <w:br w:type="page"/>
      </w:r>
      <w:r>
        <w:rPr>
          <w:noProof/>
          <w:lang w:val="en-GB"/>
        </w:rPr>
        <w:drawing>
          <wp:anchor distT="0" distB="0" distL="114300" distR="114300" simplePos="0" relativeHeight="251654656" behindDoc="1" locked="0" layoutInCell="1" allowOverlap="1" wp14:anchorId="5412F78E" wp14:editId="76AFF419">
            <wp:simplePos x="0" y="0"/>
            <wp:positionH relativeFrom="column">
              <wp:posOffset>-35169</wp:posOffset>
            </wp:positionH>
            <wp:positionV relativeFrom="paragraph">
              <wp:posOffset>-633682</wp:posOffset>
            </wp:positionV>
            <wp:extent cx="7772400" cy="3886200"/>
            <wp:effectExtent l="0" t="0" r="0" b="0"/>
            <wp:wrapNone/>
            <wp:docPr id="14011327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743" w:rsidRPr="0086678C" w:rsidRDefault="00AF7128" w:rsidP="0065314E">
      <w:pPr>
        <w:tabs>
          <w:tab w:val="left" w:pos="3300"/>
        </w:tabs>
        <w:rPr>
          <w:lang w:val="en-US"/>
        </w:rPr>
      </w:pPr>
      <w:r w:rsidRPr="0086678C">
        <w:rPr>
          <w:noProof/>
          <w:lang w:val="en-US"/>
        </w:rPr>
        <w:lastRenderedPageBreak/>
        <mc:AlternateContent>
          <mc:Choice Requires="wps">
            <w:drawing>
              <wp:anchor distT="36576" distB="36576" distL="36576" distR="36576" simplePos="0" relativeHeight="251679232" behindDoc="0" locked="0" layoutInCell="1" allowOverlap="1" wp14:anchorId="32207A4F" wp14:editId="2301084F">
                <wp:simplePos x="0" y="0"/>
                <wp:positionH relativeFrom="column">
                  <wp:posOffset>866922</wp:posOffset>
                </wp:positionH>
                <wp:positionV relativeFrom="page">
                  <wp:posOffset>3164889</wp:posOffset>
                </wp:positionV>
                <wp:extent cx="3892062" cy="7385538"/>
                <wp:effectExtent l="0" t="0" r="0" b="0"/>
                <wp:wrapNone/>
                <wp:docPr id="530824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92062" cy="7385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128" w:rsidRPr="00AF7128" w:rsidRDefault="00AF7128" w:rsidP="00AF7128">
                            <w:pPr>
                              <w:pStyle w:val="MyHeadtitle"/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</w:pPr>
                            <w:bookmarkStart w:id="25" w:name="_Toc164720258"/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>1.</w:t>
                            </w:r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ab/>
                              <w:t>QT Creator</w:t>
                            </w:r>
                            <w:bookmarkEnd w:id="25"/>
                          </w:p>
                          <w:p w:rsidR="00AF7128" w:rsidRPr="00AF7128" w:rsidRDefault="00AF7128" w:rsidP="00AF7128">
                            <w:pPr>
                              <w:pStyle w:val="MyHeadtitle"/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</w:pPr>
                            <w:bookmarkStart w:id="26" w:name="_Toc164720259"/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>2.</w:t>
                            </w:r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ab/>
                            </w:r>
                            <w:proofErr w:type="spellStart"/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>HeidiSQL</w:t>
                            </w:r>
                            <w:bookmarkEnd w:id="26"/>
                            <w:proofErr w:type="spellEnd"/>
                          </w:p>
                          <w:p w:rsidR="00AF7128" w:rsidRPr="00AF7128" w:rsidRDefault="00AF7128" w:rsidP="00AF7128">
                            <w:pPr>
                              <w:pStyle w:val="MyHeadtitle"/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</w:pPr>
                            <w:bookmarkStart w:id="27" w:name="_Toc164720260"/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>3.</w:t>
                            </w:r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ab/>
                              <w:t>Visual Studio Code</w:t>
                            </w:r>
                            <w:bookmarkEnd w:id="27"/>
                          </w:p>
                          <w:p w:rsidR="00AF7128" w:rsidRPr="00AF7128" w:rsidRDefault="00AF7128" w:rsidP="00AF7128">
                            <w:pPr>
                              <w:pStyle w:val="MyHeadtitle"/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</w:pPr>
                            <w:bookmarkStart w:id="28" w:name="_Toc164720261"/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>4.</w:t>
                            </w:r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ab/>
                              <w:t>GitHub- for the synchronization.</w:t>
                            </w:r>
                            <w:bookmarkEnd w:id="28"/>
                          </w:p>
                          <w:p w:rsidR="00AF7128" w:rsidRPr="00AF7128" w:rsidRDefault="00AF7128" w:rsidP="00AF7128">
                            <w:pPr>
                              <w:pStyle w:val="MyHeadtitle"/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</w:pPr>
                            <w:bookmarkStart w:id="29" w:name="_Toc164720262"/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>5.</w:t>
                            </w:r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ab/>
                              <w:t>MS Word- for creating documentations</w:t>
                            </w:r>
                            <w:bookmarkEnd w:id="29"/>
                          </w:p>
                          <w:p w:rsidR="00AF7128" w:rsidRPr="00AF7128" w:rsidRDefault="00AF7128" w:rsidP="00AF7128">
                            <w:pPr>
                              <w:pStyle w:val="MyHeadtitle"/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</w:pPr>
                            <w:bookmarkStart w:id="30" w:name="_Toc164720263"/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>6.</w:t>
                            </w:r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ab/>
                              <w:t>MS Excel</w:t>
                            </w:r>
                            <w:bookmarkEnd w:id="30"/>
                          </w:p>
                          <w:p w:rsidR="00AF7128" w:rsidRPr="00AF7128" w:rsidRDefault="00AF7128" w:rsidP="00AF7128">
                            <w:pPr>
                              <w:pStyle w:val="MyHeadtitle"/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</w:pPr>
                            <w:bookmarkStart w:id="31" w:name="_Toc164720264"/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>7.</w:t>
                            </w:r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ab/>
                              <w:t>MS PowerPoint- for creating presentation</w:t>
                            </w:r>
                            <w:bookmarkEnd w:id="31"/>
                          </w:p>
                          <w:p w:rsidR="00AF7128" w:rsidRPr="00F077DA" w:rsidRDefault="00AF7128" w:rsidP="00AF7128">
                            <w:pPr>
                              <w:pStyle w:val="MyHeadtitle"/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</w:pPr>
                            <w:bookmarkStart w:id="32" w:name="_Toc164720265"/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>8.</w:t>
                            </w:r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ab/>
                              <w:t>MS Teams</w:t>
                            </w:r>
                            <w:bookmarkEnd w:id="32"/>
                          </w:p>
                          <w:p w:rsidR="00AF7128" w:rsidRPr="00195032" w:rsidRDefault="00AF7128" w:rsidP="00AF7128">
                            <w:pPr>
                              <w:pStyle w:val="My"/>
                              <w:jc w:val="both"/>
                              <w:rPr>
                                <w:rStyle w:val="sowc"/>
                                <w:b/>
                                <w:color w:val="99336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07A4F" id="_x0000_s1029" type="#_x0000_t202" style="position:absolute;margin-left:68.25pt;margin-top:249.2pt;width:306.45pt;height:581.55pt;z-index:2516792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" filled="f" fillcolor="#fffffe" stroked="f" strokecolor="#212120" insetpen="t">
                <v:path arrowok="t"/>
                <v:textbox inset="2.88pt,2.88pt,2.88pt,2.88pt">
                  <w:txbxContent>
                    <w:p w:rsidR="00AF7128" w:rsidRPr="00AF7128" w:rsidRDefault="00AF7128" w:rsidP="00AF7128">
                      <w:pPr>
                        <w:pStyle w:val="MyHeadtitle"/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</w:pPr>
                      <w:bookmarkStart w:id="33" w:name="_Toc164720258"/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>1.</w:t>
                      </w:r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ab/>
                        <w:t>QT Creator</w:t>
                      </w:r>
                      <w:bookmarkEnd w:id="33"/>
                    </w:p>
                    <w:p w:rsidR="00AF7128" w:rsidRPr="00AF7128" w:rsidRDefault="00AF7128" w:rsidP="00AF7128">
                      <w:pPr>
                        <w:pStyle w:val="MyHeadtitle"/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</w:pPr>
                      <w:bookmarkStart w:id="34" w:name="_Toc164720259"/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>2.</w:t>
                      </w:r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ab/>
                      </w:r>
                      <w:proofErr w:type="spellStart"/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>HeidiSQL</w:t>
                      </w:r>
                      <w:bookmarkEnd w:id="34"/>
                      <w:proofErr w:type="spellEnd"/>
                    </w:p>
                    <w:p w:rsidR="00AF7128" w:rsidRPr="00AF7128" w:rsidRDefault="00AF7128" w:rsidP="00AF7128">
                      <w:pPr>
                        <w:pStyle w:val="MyHeadtitle"/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</w:pPr>
                      <w:bookmarkStart w:id="35" w:name="_Toc164720260"/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>3.</w:t>
                      </w:r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ab/>
                        <w:t>Visual Studio Code</w:t>
                      </w:r>
                      <w:bookmarkEnd w:id="35"/>
                    </w:p>
                    <w:p w:rsidR="00AF7128" w:rsidRPr="00AF7128" w:rsidRDefault="00AF7128" w:rsidP="00AF7128">
                      <w:pPr>
                        <w:pStyle w:val="MyHeadtitle"/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</w:pPr>
                      <w:bookmarkStart w:id="36" w:name="_Toc164720261"/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>4.</w:t>
                      </w:r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ab/>
                        <w:t>GitHub- for the synchronization.</w:t>
                      </w:r>
                      <w:bookmarkEnd w:id="36"/>
                    </w:p>
                    <w:p w:rsidR="00AF7128" w:rsidRPr="00AF7128" w:rsidRDefault="00AF7128" w:rsidP="00AF7128">
                      <w:pPr>
                        <w:pStyle w:val="MyHeadtitle"/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</w:pPr>
                      <w:bookmarkStart w:id="37" w:name="_Toc164720262"/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>5.</w:t>
                      </w:r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ab/>
                        <w:t>MS Word- for creating documentations</w:t>
                      </w:r>
                      <w:bookmarkEnd w:id="37"/>
                    </w:p>
                    <w:p w:rsidR="00AF7128" w:rsidRPr="00AF7128" w:rsidRDefault="00AF7128" w:rsidP="00AF7128">
                      <w:pPr>
                        <w:pStyle w:val="MyHeadtitle"/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</w:pPr>
                      <w:bookmarkStart w:id="38" w:name="_Toc164720263"/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>6.</w:t>
                      </w:r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ab/>
                        <w:t>MS Excel</w:t>
                      </w:r>
                      <w:bookmarkEnd w:id="38"/>
                    </w:p>
                    <w:p w:rsidR="00AF7128" w:rsidRPr="00AF7128" w:rsidRDefault="00AF7128" w:rsidP="00AF7128">
                      <w:pPr>
                        <w:pStyle w:val="MyHeadtitle"/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</w:pPr>
                      <w:bookmarkStart w:id="39" w:name="_Toc164720264"/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>7.</w:t>
                      </w:r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ab/>
                        <w:t>MS PowerPoint- for creating presentation</w:t>
                      </w:r>
                      <w:bookmarkEnd w:id="39"/>
                    </w:p>
                    <w:p w:rsidR="00AF7128" w:rsidRPr="00F077DA" w:rsidRDefault="00AF7128" w:rsidP="00AF7128">
                      <w:pPr>
                        <w:pStyle w:val="MyHeadtitle"/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</w:pPr>
                      <w:bookmarkStart w:id="40" w:name="_Toc164720265"/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>8.</w:t>
                      </w:r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ab/>
                        <w:t>MS Teams</w:t>
                      </w:r>
                      <w:bookmarkEnd w:id="40"/>
                    </w:p>
                    <w:p w:rsidR="00AF7128" w:rsidRPr="00195032" w:rsidRDefault="00AF7128" w:rsidP="00AF7128">
                      <w:pPr>
                        <w:pStyle w:val="My"/>
                        <w:jc w:val="both"/>
                        <w:rPr>
                          <w:rStyle w:val="sowc"/>
                          <w:b/>
                          <w:color w:val="993366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86678C">
        <w:rPr>
          <w:noProof/>
          <w:lang w:val="en-US"/>
        </w:rPr>
        <mc:AlternateContent>
          <mc:Choice Requires="wps">
            <w:drawing>
              <wp:anchor distT="36576" distB="36576" distL="36576" distR="36576" simplePos="0" relativeHeight="251656704" behindDoc="0" locked="0" layoutInCell="1" allowOverlap="1" wp14:anchorId="2327032B" wp14:editId="2AB156B3">
                <wp:simplePos x="0" y="0"/>
                <wp:positionH relativeFrom="column">
                  <wp:posOffset>537845</wp:posOffset>
                </wp:positionH>
                <wp:positionV relativeFrom="page">
                  <wp:posOffset>202906</wp:posOffset>
                </wp:positionV>
                <wp:extent cx="3657600" cy="4343400"/>
                <wp:effectExtent l="0" t="0" r="0" b="0"/>
                <wp:wrapNone/>
                <wp:docPr id="47508970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57600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B4A84" w:rsidRPr="00F077DA" w:rsidRDefault="003A5C53" w:rsidP="004B4A84">
                            <w:pPr>
                              <w:pStyle w:val="MyHeadtitle"/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192"/>
                                <w:szCs w:val="192"/>
                              </w:rPr>
                            </w:pPr>
                            <w:bookmarkStart w:id="41" w:name="_Toc164720266"/>
                            <w:r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192"/>
                                <w:szCs w:val="192"/>
                              </w:rPr>
                              <w:t>3</w:t>
                            </w:r>
                            <w:bookmarkEnd w:id="41"/>
                          </w:p>
                          <w:p w:rsidR="004B4A84" w:rsidRPr="00F077DA" w:rsidRDefault="004B4A84" w:rsidP="004B4A84">
                            <w:pPr>
                              <w:pStyle w:val="MyHeadtitle"/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</w:pPr>
                            <w:bookmarkStart w:id="42" w:name="_Toc164720267"/>
                            <w:r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>Used technologies</w:t>
                            </w:r>
                            <w:bookmarkEnd w:id="42"/>
                          </w:p>
                          <w:p w:rsidR="004B4A84" w:rsidRPr="00195032" w:rsidRDefault="004B4A84" w:rsidP="004B4A84">
                            <w:pPr>
                              <w:pStyle w:val="My"/>
                              <w:jc w:val="both"/>
                              <w:rPr>
                                <w:rStyle w:val="sowc"/>
                                <w:b/>
                                <w:color w:val="99336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7032B" id="_x0000_s1030" type="#_x0000_t202" style="position:absolute;margin-left:42.35pt;margin-top:16pt;width:4in;height:342pt;z-index:2516567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" filled="f" fillcolor="#fffffe" stroked="f" strokecolor="#212120" insetpen="t">
                <v:path arrowok="t"/>
                <v:textbox inset="2.88pt,2.88pt,2.88pt,2.88pt">
                  <w:txbxContent>
                    <w:p w:rsidR="004B4A84" w:rsidRPr="00F077DA" w:rsidRDefault="003A5C53" w:rsidP="004B4A84">
                      <w:pPr>
                        <w:pStyle w:val="MyHeadtitle"/>
                        <w:rPr>
                          <w:rFonts w:ascii="Futura LT" w:hAnsi="Futura LT" w:cs="Times New Roman"/>
                          <w:b w:val="0"/>
                          <w:color w:val="333333"/>
                          <w:sz w:val="192"/>
                          <w:szCs w:val="192"/>
                        </w:rPr>
                      </w:pPr>
                      <w:bookmarkStart w:id="43" w:name="_Toc164720266"/>
                      <w:r>
                        <w:rPr>
                          <w:rFonts w:ascii="Futura LT" w:hAnsi="Futura LT" w:cs="Times New Roman"/>
                          <w:b w:val="0"/>
                          <w:color w:val="333333"/>
                          <w:sz w:val="192"/>
                          <w:szCs w:val="192"/>
                        </w:rPr>
                        <w:t>3</w:t>
                      </w:r>
                      <w:bookmarkEnd w:id="43"/>
                    </w:p>
                    <w:p w:rsidR="004B4A84" w:rsidRPr="00F077DA" w:rsidRDefault="004B4A84" w:rsidP="004B4A84">
                      <w:pPr>
                        <w:pStyle w:val="MyHeadtitle"/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</w:pPr>
                      <w:bookmarkStart w:id="44" w:name="_Toc164720267"/>
                      <w:r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>Used technologies</w:t>
                      </w:r>
                      <w:bookmarkEnd w:id="44"/>
                    </w:p>
                    <w:p w:rsidR="004B4A84" w:rsidRPr="00195032" w:rsidRDefault="004B4A84" w:rsidP="004B4A84">
                      <w:pPr>
                        <w:pStyle w:val="My"/>
                        <w:jc w:val="both"/>
                        <w:rPr>
                          <w:rStyle w:val="sowc"/>
                          <w:b/>
                          <w:color w:val="993366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A5C53">
        <w:rPr>
          <w:noProof/>
          <w:lang w:val="en-GB"/>
        </w:rPr>
        <w:drawing>
          <wp:anchor distT="0" distB="0" distL="114300" distR="114300" simplePos="0" relativeHeight="251673088" behindDoc="1" locked="0" layoutInCell="1" allowOverlap="1" wp14:anchorId="32384373" wp14:editId="33804F8C">
            <wp:simplePos x="0" y="0"/>
            <wp:positionH relativeFrom="column">
              <wp:posOffset>0</wp:posOffset>
            </wp:positionH>
            <wp:positionV relativeFrom="paragraph">
              <wp:posOffset>-621958</wp:posOffset>
            </wp:positionV>
            <wp:extent cx="7772400" cy="3886200"/>
            <wp:effectExtent l="0" t="0" r="0" b="0"/>
            <wp:wrapNone/>
            <wp:docPr id="58761995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3199">
        <w:rPr>
          <w:lang w:val="en-US"/>
        </w:rPr>
        <w:br w:type="page"/>
      </w:r>
      <w:r w:rsidRPr="0086678C">
        <w:rPr>
          <w:noProof/>
          <w:lang w:val="en-US"/>
        </w:rPr>
        <w:lastRenderedPageBreak/>
        <mc:AlternateContent>
          <mc:Choice Requires="wps">
            <w:drawing>
              <wp:anchor distT="36576" distB="36576" distL="36576" distR="36576" simplePos="0" relativeHeight="251675136" behindDoc="0" locked="0" layoutInCell="1" allowOverlap="1" wp14:anchorId="548EBE86" wp14:editId="033000A9">
                <wp:simplePos x="0" y="0"/>
                <wp:positionH relativeFrom="column">
                  <wp:posOffset>408745</wp:posOffset>
                </wp:positionH>
                <wp:positionV relativeFrom="page">
                  <wp:posOffset>308464</wp:posOffset>
                </wp:positionV>
                <wp:extent cx="3657600" cy="4343400"/>
                <wp:effectExtent l="0" t="0" r="0" b="0"/>
                <wp:wrapNone/>
                <wp:docPr id="16724496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57600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A5C53" w:rsidRPr="00F077DA" w:rsidRDefault="003A5C53" w:rsidP="003A5C53">
                            <w:pPr>
                              <w:pStyle w:val="MyHeadtitle"/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192"/>
                                <w:szCs w:val="192"/>
                              </w:rPr>
                            </w:pPr>
                            <w:bookmarkStart w:id="45" w:name="_Toc164720268"/>
                            <w:r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192"/>
                                <w:szCs w:val="192"/>
                              </w:rPr>
                              <w:t>4</w:t>
                            </w:r>
                            <w:bookmarkEnd w:id="45"/>
                          </w:p>
                          <w:p w:rsidR="003A5C53" w:rsidRPr="00F077DA" w:rsidRDefault="003A5C53" w:rsidP="003A5C53">
                            <w:pPr>
                              <w:pStyle w:val="MyHeadtitle"/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</w:pPr>
                            <w:bookmarkStart w:id="46" w:name="_Toc164720269"/>
                            <w:r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56"/>
                                <w:szCs w:val="56"/>
                              </w:rPr>
                              <w:t>Our idea</w:t>
                            </w:r>
                            <w:bookmarkEnd w:id="46"/>
                          </w:p>
                          <w:p w:rsidR="003A5C53" w:rsidRPr="00195032" w:rsidRDefault="003A5C53" w:rsidP="003A5C53">
                            <w:pPr>
                              <w:pStyle w:val="My"/>
                              <w:jc w:val="both"/>
                              <w:rPr>
                                <w:rStyle w:val="sowc"/>
                                <w:b/>
                                <w:color w:val="99336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EBE86" id="_x0000_s1031" type="#_x0000_t202" style="position:absolute;margin-left:32.2pt;margin-top:24.3pt;width:4in;height:342pt;z-index:2516751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" filled="f" fillcolor="#fffffe" stroked="f" strokecolor="#212120" insetpen="t">
                <v:path arrowok="t"/>
                <v:textbox inset="2.88pt,2.88pt,2.88pt,2.88pt">
                  <w:txbxContent>
                    <w:p w:rsidR="003A5C53" w:rsidRPr="00F077DA" w:rsidRDefault="003A5C53" w:rsidP="003A5C53">
                      <w:pPr>
                        <w:pStyle w:val="MyHeadtitle"/>
                        <w:rPr>
                          <w:rFonts w:ascii="Futura LT" w:hAnsi="Futura LT" w:cs="Times New Roman"/>
                          <w:b w:val="0"/>
                          <w:color w:val="333333"/>
                          <w:sz w:val="192"/>
                          <w:szCs w:val="192"/>
                        </w:rPr>
                      </w:pPr>
                      <w:bookmarkStart w:id="47" w:name="_Toc164720268"/>
                      <w:r>
                        <w:rPr>
                          <w:rFonts w:ascii="Futura LT" w:hAnsi="Futura LT" w:cs="Times New Roman"/>
                          <w:b w:val="0"/>
                          <w:color w:val="333333"/>
                          <w:sz w:val="192"/>
                          <w:szCs w:val="192"/>
                        </w:rPr>
                        <w:t>4</w:t>
                      </w:r>
                      <w:bookmarkEnd w:id="47"/>
                    </w:p>
                    <w:p w:rsidR="003A5C53" w:rsidRPr="00F077DA" w:rsidRDefault="003A5C53" w:rsidP="003A5C53">
                      <w:pPr>
                        <w:pStyle w:val="MyHeadtitle"/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</w:pPr>
                      <w:bookmarkStart w:id="48" w:name="_Toc164720269"/>
                      <w:r>
                        <w:rPr>
                          <w:rFonts w:ascii="Futura LT" w:hAnsi="Futura LT" w:cs="Times New Roman"/>
                          <w:b w:val="0"/>
                          <w:color w:val="333333"/>
                          <w:sz w:val="56"/>
                          <w:szCs w:val="56"/>
                        </w:rPr>
                        <w:t>Our idea</w:t>
                      </w:r>
                      <w:bookmarkEnd w:id="48"/>
                    </w:p>
                    <w:p w:rsidR="003A5C53" w:rsidRPr="00195032" w:rsidRDefault="003A5C53" w:rsidP="003A5C53">
                      <w:pPr>
                        <w:pStyle w:val="My"/>
                        <w:jc w:val="both"/>
                        <w:rPr>
                          <w:rStyle w:val="sowc"/>
                          <w:b/>
                          <w:color w:val="993366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86678C">
        <w:rPr>
          <w:noProof/>
          <w:lang w:val="en-US"/>
        </w:rPr>
        <mc:AlternateContent>
          <mc:Choice Requires="wps">
            <w:drawing>
              <wp:anchor distT="36576" distB="36576" distL="36576" distR="36576" simplePos="0" relativeHeight="251677184" behindDoc="0" locked="0" layoutInCell="1" allowOverlap="1" wp14:anchorId="72803E17" wp14:editId="3CDAE933">
                <wp:simplePos x="0" y="0"/>
                <wp:positionH relativeFrom="column">
                  <wp:posOffset>747395</wp:posOffset>
                </wp:positionH>
                <wp:positionV relativeFrom="page">
                  <wp:posOffset>3897288</wp:posOffset>
                </wp:positionV>
                <wp:extent cx="5486400" cy="8030307"/>
                <wp:effectExtent l="0" t="0" r="0" b="0"/>
                <wp:wrapNone/>
                <wp:docPr id="51750342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86400" cy="8030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F7128" w:rsidRPr="00AF7128" w:rsidRDefault="00AF7128" w:rsidP="00AF7128">
                            <w:pPr>
                              <w:pStyle w:val="MyHeadtitle"/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44"/>
                                <w:szCs w:val="44"/>
                              </w:rPr>
                            </w:pPr>
                            <w:bookmarkStart w:id="49" w:name="_Toc164720270"/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44"/>
                                <w:szCs w:val="44"/>
                              </w:rPr>
                              <w:t>•</w:t>
                            </w:r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44"/>
                                <w:szCs w:val="44"/>
                              </w:rPr>
                              <w:tab/>
                              <w:t xml:space="preserve">Our team is launching a project called "Brainstorm" to </w:t>
                            </w:r>
                            <w:proofErr w:type="spellStart"/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44"/>
                                <w:szCs w:val="44"/>
                              </w:rPr>
                              <w:t>revolutionise</w:t>
                            </w:r>
                            <w:proofErr w:type="spellEnd"/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44"/>
                                <w:szCs w:val="44"/>
                              </w:rPr>
                              <w:t xml:space="preserve"> education through technology. We believe that technology can simplify learning and </w:t>
                            </w:r>
                            <w:proofErr w:type="spellStart"/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44"/>
                                <w:szCs w:val="44"/>
                              </w:rPr>
                              <w:t>organisation</w:t>
                            </w:r>
                            <w:proofErr w:type="spellEnd"/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44"/>
                                <w:szCs w:val="44"/>
                              </w:rPr>
                              <w:t xml:space="preserve">, making it more effective when fully </w:t>
                            </w:r>
                            <w:proofErr w:type="spellStart"/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44"/>
                                <w:szCs w:val="44"/>
                              </w:rPr>
                              <w:t>digitised</w:t>
                            </w:r>
                            <w:proofErr w:type="spellEnd"/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44"/>
                                <w:szCs w:val="44"/>
                              </w:rPr>
                              <w:t xml:space="preserve">. With "Brainstorm", we aim to assist teachers and students in maintaining </w:t>
                            </w:r>
                            <w:proofErr w:type="spellStart"/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44"/>
                                <w:szCs w:val="44"/>
                              </w:rPr>
                              <w:t>organisation</w:t>
                            </w:r>
                            <w:proofErr w:type="spellEnd"/>
                            <w:r w:rsidRPr="00AF7128">
                              <w:rPr>
                                <w:rFonts w:ascii="Futura LT" w:hAnsi="Futura LT" w:cs="Times New Roman"/>
                                <w:b w:val="0"/>
                                <w:color w:val="333333"/>
                                <w:sz w:val="44"/>
                                <w:szCs w:val="44"/>
                              </w:rPr>
                              <w:t xml:space="preserve"> through innovative digital methods. Join us on this journey to enhance education for everyone!</w:t>
                            </w:r>
                            <w:bookmarkEnd w:id="49"/>
                          </w:p>
                          <w:p w:rsidR="00AF7128" w:rsidRPr="00195032" w:rsidRDefault="00AF7128" w:rsidP="00AF7128">
                            <w:pPr>
                              <w:pStyle w:val="My"/>
                              <w:jc w:val="both"/>
                              <w:rPr>
                                <w:rStyle w:val="sowc"/>
                                <w:b/>
                                <w:color w:val="99336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03E17" id="_x0000_s1032" type="#_x0000_t202" style="position:absolute;margin-left:58.85pt;margin-top:306.85pt;width:6in;height:632.3pt;z-index:2516771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" filled="f" fillcolor="#fffffe" stroked="f" strokecolor="#212120" insetpen="t">
                <v:path arrowok="t"/>
                <v:textbox inset="2.88pt,2.88pt,2.88pt,2.88pt">
                  <w:txbxContent>
                    <w:p w:rsidR="00AF7128" w:rsidRPr="00AF7128" w:rsidRDefault="00AF7128" w:rsidP="00AF7128">
                      <w:pPr>
                        <w:pStyle w:val="MyHeadtitle"/>
                        <w:rPr>
                          <w:rFonts w:ascii="Futura LT" w:hAnsi="Futura LT" w:cs="Times New Roman"/>
                          <w:b w:val="0"/>
                          <w:color w:val="333333"/>
                          <w:sz w:val="44"/>
                          <w:szCs w:val="44"/>
                        </w:rPr>
                      </w:pPr>
                      <w:bookmarkStart w:id="50" w:name="_Toc164720270"/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44"/>
                          <w:szCs w:val="44"/>
                        </w:rPr>
                        <w:t>•</w:t>
                      </w:r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44"/>
                          <w:szCs w:val="44"/>
                        </w:rPr>
                        <w:tab/>
                        <w:t xml:space="preserve">Our team is launching a project called "Brainstorm" to </w:t>
                      </w:r>
                      <w:proofErr w:type="spellStart"/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44"/>
                          <w:szCs w:val="44"/>
                        </w:rPr>
                        <w:t>revolutionise</w:t>
                      </w:r>
                      <w:proofErr w:type="spellEnd"/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44"/>
                          <w:szCs w:val="44"/>
                        </w:rPr>
                        <w:t xml:space="preserve"> education through technology. We believe that technology can simplify learning and </w:t>
                      </w:r>
                      <w:proofErr w:type="spellStart"/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44"/>
                          <w:szCs w:val="44"/>
                        </w:rPr>
                        <w:t>organisation</w:t>
                      </w:r>
                      <w:proofErr w:type="spellEnd"/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44"/>
                          <w:szCs w:val="44"/>
                        </w:rPr>
                        <w:t xml:space="preserve">, making it more effective when fully </w:t>
                      </w:r>
                      <w:proofErr w:type="spellStart"/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44"/>
                          <w:szCs w:val="44"/>
                        </w:rPr>
                        <w:t>digitised</w:t>
                      </w:r>
                      <w:proofErr w:type="spellEnd"/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44"/>
                          <w:szCs w:val="44"/>
                        </w:rPr>
                        <w:t xml:space="preserve">. With "Brainstorm", we aim to assist teachers and students in maintaining </w:t>
                      </w:r>
                      <w:proofErr w:type="spellStart"/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44"/>
                          <w:szCs w:val="44"/>
                        </w:rPr>
                        <w:t>organisation</w:t>
                      </w:r>
                      <w:proofErr w:type="spellEnd"/>
                      <w:r w:rsidRPr="00AF7128">
                        <w:rPr>
                          <w:rFonts w:ascii="Futura LT" w:hAnsi="Futura LT" w:cs="Times New Roman"/>
                          <w:b w:val="0"/>
                          <w:color w:val="333333"/>
                          <w:sz w:val="44"/>
                          <w:szCs w:val="44"/>
                        </w:rPr>
                        <w:t xml:space="preserve"> through innovative digital methods. Join us on this journey to enhance education for everyone!</w:t>
                      </w:r>
                      <w:bookmarkEnd w:id="50"/>
                    </w:p>
                    <w:p w:rsidR="00AF7128" w:rsidRPr="00195032" w:rsidRDefault="00AF7128" w:rsidP="00AF7128">
                      <w:pPr>
                        <w:pStyle w:val="My"/>
                        <w:jc w:val="both"/>
                        <w:rPr>
                          <w:rStyle w:val="sowc"/>
                          <w:b/>
                          <w:color w:val="993366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val="en-GB"/>
        </w:rPr>
        <w:drawing>
          <wp:anchor distT="0" distB="0" distL="114300" distR="114300" simplePos="0" relativeHeight="251660800" behindDoc="1" locked="0" layoutInCell="1" allowOverlap="1" wp14:anchorId="0D2D0A83" wp14:editId="13F8F07A">
            <wp:simplePos x="0" y="0"/>
            <wp:positionH relativeFrom="column">
              <wp:posOffset>11918</wp:posOffset>
            </wp:positionH>
            <wp:positionV relativeFrom="paragraph">
              <wp:posOffset>-609600</wp:posOffset>
            </wp:positionV>
            <wp:extent cx="7772400" cy="3886200"/>
            <wp:effectExtent l="0" t="0" r="0" b="0"/>
            <wp:wrapNone/>
            <wp:docPr id="33289156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4743" w:rsidRPr="0086678C" w:rsidSect="002D2E2F">
      <w:headerReference w:type="default" r:id="rId12"/>
      <w:footerReference w:type="even" r:id="rId13"/>
      <w:footerReference w:type="default" r:id="rId14"/>
      <w:pgSz w:w="11906" w:h="16838"/>
      <w:pgMar w:top="0" w:right="26" w:bottom="0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7FC9" w:rsidRDefault="00277FC9">
      <w:r>
        <w:separator/>
      </w:r>
    </w:p>
  </w:endnote>
  <w:endnote w:type="continuationSeparator" w:id="0">
    <w:p w:rsidR="00277FC9" w:rsidRDefault="00277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utura LT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hunkFive">
    <w:altName w:val="Calibri"/>
    <w:panose1 w:val="020B0604020202020204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00AA" w:rsidRDefault="00786D0A">
    <w:pPr>
      <w:pStyle w:val="Footer"/>
    </w:pPr>
    <w:r w:rsidRPr="004400AA">
      <w:rPr>
        <w:rFonts w:ascii="Verdana" w:hAnsi="Verdana"/>
        <w:noProof/>
        <w:lang w:val="en-US"/>
      </w:rPr>
      <w:drawing>
        <wp:inline distT="0" distB="0" distL="0" distR="0">
          <wp:extent cx="7538085" cy="2520315"/>
          <wp:effectExtent l="0" t="0" r="0" b="0"/>
          <wp:docPr id="296019679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38085" cy="2520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400AA">
      <w:rPr>
        <w:rFonts w:ascii="Verdana" w:hAnsi="Verdana"/>
        <w:noProof/>
        <w:lang w:val="en-US"/>
      </w:rPr>
      <w:drawing>
        <wp:inline distT="0" distB="0" distL="0" distR="0">
          <wp:extent cx="7444105" cy="7491095"/>
          <wp:effectExtent l="0" t="0" r="0" b="0"/>
          <wp:docPr id="1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4105" cy="7491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5C53" w:rsidRDefault="003A5C53">
    <w:pPr>
      <w:pStyle w:val="Footer"/>
      <w:tabs>
        <w:tab w:val="clear" w:pos="4677"/>
        <w:tab w:val="clear" w:pos="9355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:rsidR="002D2E2F" w:rsidRPr="00B3059B" w:rsidRDefault="002D2E2F" w:rsidP="002D2E2F">
    <w:pPr>
      <w:pStyle w:val="Footer"/>
      <w:tabs>
        <w:tab w:val="clear" w:pos="4677"/>
        <w:tab w:val="center" w:pos="2160"/>
      </w:tabs>
      <w:ind w:left="540" w:right="540"/>
      <w:rPr>
        <w:rFonts w:ascii="Verdana" w:hAnsi="Verdana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7FC9" w:rsidRDefault="00277FC9">
      <w:r>
        <w:separator/>
      </w:r>
    </w:p>
  </w:footnote>
  <w:footnote w:type="continuationSeparator" w:id="0">
    <w:p w:rsidR="00277FC9" w:rsidRDefault="00277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2E2F" w:rsidRPr="00B3059B" w:rsidRDefault="002D2E2F" w:rsidP="002D2E2F">
    <w:pPr>
      <w:pStyle w:val="Header"/>
      <w:ind w:left="54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8729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0A"/>
    <w:rsid w:val="000A0B9C"/>
    <w:rsid w:val="000E782F"/>
    <w:rsid w:val="000F2C46"/>
    <w:rsid w:val="00170756"/>
    <w:rsid w:val="00195032"/>
    <w:rsid w:val="001A17BC"/>
    <w:rsid w:val="00277ADB"/>
    <w:rsid w:val="00277FC9"/>
    <w:rsid w:val="00294D92"/>
    <w:rsid w:val="002B2992"/>
    <w:rsid w:val="002B5F14"/>
    <w:rsid w:val="002B7A68"/>
    <w:rsid w:val="002D2E2F"/>
    <w:rsid w:val="00326ED0"/>
    <w:rsid w:val="00373C35"/>
    <w:rsid w:val="00396B16"/>
    <w:rsid w:val="003A5C53"/>
    <w:rsid w:val="003F0D1D"/>
    <w:rsid w:val="003F320B"/>
    <w:rsid w:val="0041529B"/>
    <w:rsid w:val="004358E4"/>
    <w:rsid w:val="004400AA"/>
    <w:rsid w:val="00455F00"/>
    <w:rsid w:val="00456098"/>
    <w:rsid w:val="004A1BF1"/>
    <w:rsid w:val="004A61C2"/>
    <w:rsid w:val="004A73BF"/>
    <w:rsid w:val="004B4A84"/>
    <w:rsid w:val="004F6FD5"/>
    <w:rsid w:val="005054D2"/>
    <w:rsid w:val="00576B6C"/>
    <w:rsid w:val="00586859"/>
    <w:rsid w:val="005D5995"/>
    <w:rsid w:val="00613870"/>
    <w:rsid w:val="00620AD1"/>
    <w:rsid w:val="0065314E"/>
    <w:rsid w:val="00664743"/>
    <w:rsid w:val="006B053E"/>
    <w:rsid w:val="00741A8F"/>
    <w:rsid w:val="00752C71"/>
    <w:rsid w:val="00785EF6"/>
    <w:rsid w:val="00786D0A"/>
    <w:rsid w:val="00786F87"/>
    <w:rsid w:val="007A25F6"/>
    <w:rsid w:val="007D465E"/>
    <w:rsid w:val="007D5AC1"/>
    <w:rsid w:val="00815DCC"/>
    <w:rsid w:val="00824CDF"/>
    <w:rsid w:val="0082708D"/>
    <w:rsid w:val="0086678C"/>
    <w:rsid w:val="00892EFF"/>
    <w:rsid w:val="008D5AE9"/>
    <w:rsid w:val="008E703B"/>
    <w:rsid w:val="008F7978"/>
    <w:rsid w:val="009106BB"/>
    <w:rsid w:val="00911927"/>
    <w:rsid w:val="00916CC1"/>
    <w:rsid w:val="00961B47"/>
    <w:rsid w:val="009E3D01"/>
    <w:rsid w:val="00A14358"/>
    <w:rsid w:val="00A37E8F"/>
    <w:rsid w:val="00A80198"/>
    <w:rsid w:val="00AF7128"/>
    <w:rsid w:val="00B3059B"/>
    <w:rsid w:val="00B30918"/>
    <w:rsid w:val="00B56D36"/>
    <w:rsid w:val="00B62F80"/>
    <w:rsid w:val="00BE34C5"/>
    <w:rsid w:val="00C311E2"/>
    <w:rsid w:val="00C31C2F"/>
    <w:rsid w:val="00C85598"/>
    <w:rsid w:val="00C875D7"/>
    <w:rsid w:val="00CA39BC"/>
    <w:rsid w:val="00CC60F6"/>
    <w:rsid w:val="00CE3270"/>
    <w:rsid w:val="00D17058"/>
    <w:rsid w:val="00D23199"/>
    <w:rsid w:val="00D278F8"/>
    <w:rsid w:val="00D445E4"/>
    <w:rsid w:val="00DE5A67"/>
    <w:rsid w:val="00E041F2"/>
    <w:rsid w:val="00E55666"/>
    <w:rsid w:val="00EB36E5"/>
    <w:rsid w:val="00F0441F"/>
    <w:rsid w:val="00F077DA"/>
    <w:rsid w:val="00F1727F"/>
    <w:rsid w:val="00F406CE"/>
    <w:rsid w:val="00F731CA"/>
    <w:rsid w:val="00FB435D"/>
    <w:rsid w:val="00FE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58913E5"/>
  <w15:chartTrackingRefBased/>
  <w15:docId w15:val="{1B162515-2204-A148-AE68-73624C91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BG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uk-UA"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859"/>
    <w:pPr>
      <w:keepNext/>
      <w:keepLines/>
      <w:spacing w:before="160" w:after="120" w:line="259" w:lineRule="auto"/>
      <w:jc w:val="both"/>
      <w:outlineLvl w:val="2"/>
    </w:pPr>
    <w:rPr>
      <w:rFonts w:eastAsia="Yu Gothic Light"/>
      <w:i/>
      <w:color w:val="253848"/>
      <w:kern w:val="2"/>
      <w:sz w:val="32"/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  <w:lang w:val="en-US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styleId="TOCHeading">
    <w:name w:val="TOC Heading"/>
    <w:basedOn w:val="Heading1"/>
    <w:next w:val="Normal"/>
    <w:uiPriority w:val="39"/>
    <w:unhideWhenUsed/>
    <w:qFormat/>
    <w:rsid w:val="00786D0A"/>
    <w:pPr>
      <w:keepLines/>
      <w:spacing w:before="480" w:after="0" w:line="276" w:lineRule="auto"/>
      <w:outlineLvl w:val="9"/>
    </w:pPr>
    <w:rPr>
      <w:rFonts w:ascii="Calibri Light" w:eastAsia="Times New Roman" w:hAnsi="Calibri Light" w:cs="Times New Roman"/>
      <w:color w:val="2F5496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786D0A"/>
    <w:pPr>
      <w:spacing w:before="120"/>
    </w:pPr>
    <w:rPr>
      <w:rFonts w:ascii="Calibri" w:hAnsi="Calibri" w:cs="Calibri"/>
      <w:b/>
      <w:bCs/>
      <w:i/>
      <w:iCs/>
    </w:rPr>
  </w:style>
  <w:style w:type="paragraph" w:styleId="TOC2">
    <w:name w:val="toc 2"/>
    <w:basedOn w:val="Normal"/>
    <w:next w:val="Normal"/>
    <w:autoRedefine/>
    <w:rsid w:val="00786D0A"/>
    <w:pPr>
      <w:spacing w:before="120"/>
      <w:ind w:left="240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786D0A"/>
    <w:pPr>
      <w:ind w:left="480"/>
    </w:pPr>
    <w:rPr>
      <w:rFonts w:ascii="Calibri" w:hAnsi="Calibri" w:cs="Calibri"/>
      <w:sz w:val="20"/>
      <w:szCs w:val="20"/>
    </w:rPr>
  </w:style>
  <w:style w:type="paragraph" w:styleId="TOC4">
    <w:name w:val="toc 4"/>
    <w:basedOn w:val="Normal"/>
    <w:next w:val="Normal"/>
    <w:autoRedefine/>
    <w:rsid w:val="00786D0A"/>
    <w:pPr>
      <w:ind w:left="720"/>
    </w:pPr>
    <w:rPr>
      <w:rFonts w:ascii="Calibri" w:hAnsi="Calibri" w:cs="Calibri"/>
      <w:sz w:val="20"/>
      <w:szCs w:val="20"/>
    </w:rPr>
  </w:style>
  <w:style w:type="paragraph" w:styleId="TOC5">
    <w:name w:val="toc 5"/>
    <w:basedOn w:val="Normal"/>
    <w:next w:val="Normal"/>
    <w:autoRedefine/>
    <w:rsid w:val="00786D0A"/>
    <w:pPr>
      <w:ind w:left="960"/>
    </w:pPr>
    <w:rPr>
      <w:rFonts w:ascii="Calibri" w:hAnsi="Calibri" w:cs="Calibri"/>
      <w:sz w:val="20"/>
      <w:szCs w:val="20"/>
    </w:rPr>
  </w:style>
  <w:style w:type="paragraph" w:styleId="TOC6">
    <w:name w:val="toc 6"/>
    <w:basedOn w:val="Normal"/>
    <w:next w:val="Normal"/>
    <w:autoRedefine/>
    <w:rsid w:val="00786D0A"/>
    <w:pPr>
      <w:ind w:left="1200"/>
    </w:pPr>
    <w:rPr>
      <w:rFonts w:ascii="Calibri" w:hAnsi="Calibri" w:cs="Calibri"/>
      <w:sz w:val="20"/>
      <w:szCs w:val="20"/>
    </w:rPr>
  </w:style>
  <w:style w:type="paragraph" w:styleId="TOC7">
    <w:name w:val="toc 7"/>
    <w:basedOn w:val="Normal"/>
    <w:next w:val="Normal"/>
    <w:autoRedefine/>
    <w:rsid w:val="00786D0A"/>
    <w:pPr>
      <w:ind w:left="1440"/>
    </w:pPr>
    <w:rPr>
      <w:rFonts w:ascii="Calibri" w:hAnsi="Calibri" w:cs="Calibri"/>
      <w:sz w:val="20"/>
      <w:szCs w:val="20"/>
    </w:rPr>
  </w:style>
  <w:style w:type="paragraph" w:styleId="TOC8">
    <w:name w:val="toc 8"/>
    <w:basedOn w:val="Normal"/>
    <w:next w:val="Normal"/>
    <w:autoRedefine/>
    <w:rsid w:val="00786D0A"/>
    <w:pPr>
      <w:ind w:left="1680"/>
    </w:pPr>
    <w:rPr>
      <w:rFonts w:ascii="Calibri" w:hAnsi="Calibri" w:cs="Calibri"/>
      <w:sz w:val="20"/>
      <w:szCs w:val="20"/>
    </w:rPr>
  </w:style>
  <w:style w:type="paragraph" w:styleId="TOC9">
    <w:name w:val="toc 9"/>
    <w:basedOn w:val="Normal"/>
    <w:next w:val="Normal"/>
    <w:autoRedefine/>
    <w:rsid w:val="00786D0A"/>
    <w:pPr>
      <w:ind w:left="1920"/>
    </w:pPr>
    <w:rPr>
      <w:rFonts w:ascii="Calibri" w:hAnsi="Calibri" w:cs="Calibri"/>
      <w:sz w:val="20"/>
      <w:szCs w:val="20"/>
    </w:rPr>
  </w:style>
  <w:style w:type="table" w:styleId="TableGrid">
    <w:name w:val="Table Grid"/>
    <w:basedOn w:val="TableNormal"/>
    <w:rsid w:val="00D23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Professional">
    <w:name w:val="Table Professional"/>
    <w:basedOn w:val="TableNormal"/>
    <w:rsid w:val="00D2319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GridTable3">
    <w:name w:val="Grid Table 3"/>
    <w:basedOn w:val="TableNormal"/>
    <w:uiPriority w:val="48"/>
    <w:rsid w:val="00D2319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D2319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586859"/>
    <w:rPr>
      <w:rFonts w:eastAsia="Yu Gothic Light"/>
      <w:i/>
      <w:color w:val="253848"/>
      <w:kern w:val="2"/>
      <w:sz w:val="32"/>
      <w:szCs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A5C53"/>
    <w:rPr>
      <w:sz w:val="24"/>
      <w:szCs w:val="24"/>
      <w:lang w:val="uk-UA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pro/Downloads/w12176/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29B05-F1D7-DC4B-8D7C-7814E5DFA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</Template>
  <TotalTime>50</TotalTime>
  <Pages>6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Microsoft Office User</dc:creator>
  <cp:keywords/>
  <dc:description/>
  <cp:lastModifiedBy>Даниела Добрева Стоилова</cp:lastModifiedBy>
  <cp:revision>1</cp:revision>
  <dcterms:created xsi:type="dcterms:W3CDTF">2024-04-22T18:54:00Z</dcterms:created>
  <dcterms:modified xsi:type="dcterms:W3CDTF">2024-04-22T20:19:00Z</dcterms:modified>
</cp:coreProperties>
</file>